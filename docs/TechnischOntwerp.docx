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" fillcolor="#82ffff [3214]" stroked="f" strokeweight="1.25pt">
                    <v:textbox>
                      <w:txbxContent>
                        <w:p w:rsidR="000D036C" w:rsidRDefault="000D036C">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" fillcolor="#9acd4c [3204]" stroked="f" strokeweight="1.25pt">
                    <v:textbox>
                      <w:txbxContent>
                        <w:p w:rsidR="000D036C" w:rsidRDefault="000D036C"/>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0D036C" w:rsidRPr="00E02456" w:rsidRDefault="00D209CA" w:rsidP="00E02456">
                                <w:pPr>
                                  <w:pStyle w:val="Ondertitel"/>
                                  <w:spacing w:before="120"/>
                                  <w:rPr>
                                    <w:rFonts w:asciiTheme="majorHAnsi" w:hAnsiTheme="majorHAnsi"/>
                                    <w:color w:val="82FFFF" w:themeColor="background2"/>
                                    <w:kern w:val="28"/>
                                    <w:sz w:val="108"/>
                                    <w:szCs w:val="108"/>
                                    <w14:ligatures w14:val="standard"/>
                                    <w14:numForm w14:val="oldStyle"/>
                                  </w:rPr>
                                </w:pPr>
                                <w:sdt>
                                  <w:sdtPr>
                                    <w:rPr>
                                      <w:rFonts w:asciiTheme="majorHAnsi" w:hAnsiTheme="majorHAnsi"/>
                                      <w:color w:val="82FFFF"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0C077C">
                                      <w:rPr>
                                        <w:rFonts w:asciiTheme="majorHAnsi" w:hAnsiTheme="majorHAnsi"/>
                                        <w:color w:val="82FFFF" w:themeColor="background2"/>
                                        <w:kern w:val="28"/>
                                        <w:sz w:val="108"/>
                                        <w:szCs w:val="108"/>
                                        <w14:ligatures w14:val="standard"/>
                                        <w14:numForm w14:val="oldStyle"/>
                                      </w:rPr>
                                      <w:t>Technisch Ontwerp</w:t>
                                    </w:r>
                                  </w:sdtContent>
                                </w:sdt>
                              </w:p>
                              <w:p w:rsidR="003325EA" w:rsidRPr="00296068" w:rsidRDefault="003325EA" w:rsidP="00296068">
                                <w:pPr>
                                  <w:pStyle w:val="Geenafstand"/>
                                  <w:rPr>
                                    <w:color w:val="82FFFF" w:themeColor="background2"/>
                                    <w:sz w:val="32"/>
                                  </w:rPr>
                                </w:pPr>
                                <w:r w:rsidRPr="00296068">
                                  <w:rPr>
                                    <w:color w:val="82FFFF" w:themeColor="background2"/>
                                    <w:sz w:val="32"/>
                                  </w:rPr>
                                  <w:t>Projectnaa</w:t>
                                </w:r>
                                <w:r w:rsidR="00296068" w:rsidRPr="00296068">
                                  <w:rPr>
                                    <w:color w:val="82FFFF" w:themeColor="background2"/>
                                    <w:sz w:val="32"/>
                                  </w:rPr>
                                  <w:t>m</w:t>
                                </w:r>
                                <w:r w:rsidRPr="00296068">
                                  <w:rPr>
                                    <w:color w:val="82FFFF" w:themeColor="background2"/>
                                    <w:sz w:val="32"/>
                                  </w:rPr>
                                  <w:tab/>
                                </w:r>
                                <w:r w:rsidRPr="00296068">
                                  <w:rPr>
                                    <w:color w:val="82FFFF" w:themeColor="background2"/>
                                    <w:sz w:val="32"/>
                                  </w:rPr>
                                  <w:tab/>
                                </w:r>
                                <w:r w:rsidR="00296068" w:rsidRPr="00296068">
                                  <w:rPr>
                                    <w:color w:val="82FFFF" w:themeColor="background2"/>
                                    <w:sz w:val="32"/>
                                  </w:rPr>
                                  <w:t>:</w:t>
                                </w:r>
                                <w:r w:rsidR="007B3B8D">
                                  <w:rPr>
                                    <w:color w:val="82FFFF" w:themeColor="background2"/>
                                    <w:sz w:val="32"/>
                                  </w:rPr>
                                  <w:t>My Band</w:t>
                                </w:r>
                                <w:r w:rsidRPr="00296068">
                                  <w:rPr>
                                    <w:color w:val="82FFFF" w:themeColor="background2"/>
                                    <w:sz w:val="32"/>
                                  </w:rPr>
                                  <w:fldChar w:fldCharType="begin"/>
                                </w:r>
                                <w:r w:rsidRPr="00296068">
                                  <w:rPr>
                                    <w:color w:val="82FFFF" w:themeColor="background2"/>
                                    <w:sz w:val="32"/>
                                  </w:rPr>
                                  <w:instrText xml:space="preserve"> DOCPROPERTY "Ondertitel"  \* MERGEFORMAT </w:instrText>
                                </w:r>
                                <w:r w:rsidRPr="00296068">
                                  <w:rPr>
                                    <w:color w:val="82FFFF" w:themeColor="background2"/>
                                    <w:sz w:val="32"/>
                                  </w:rPr>
                                  <w:fldChar w:fldCharType="end"/>
                                </w:r>
                              </w:p>
                              <w:p w:rsidR="00296068" w:rsidRPr="00296068" w:rsidRDefault="003325EA" w:rsidP="00296068">
                                <w:pPr>
                                  <w:pStyle w:val="Geenafstand"/>
                                  <w:rPr>
                                    <w:color w:val="82FFFF" w:themeColor="background2"/>
                                    <w:sz w:val="32"/>
                                  </w:rPr>
                                </w:pPr>
                                <w:r w:rsidRPr="00296068">
                                  <w:rPr>
                                    <w:color w:val="82FFFF" w:themeColor="background2"/>
                                    <w:sz w:val="32"/>
                                  </w:rPr>
                                  <w:t>Opdrachtgever</w:t>
                                </w:r>
                                <w:r w:rsidR="00296068" w:rsidRPr="00296068">
                                  <w:rPr>
                                    <w:color w:val="82FFFF" w:themeColor="background2"/>
                                    <w:sz w:val="32"/>
                                  </w:rPr>
                                  <w:tab/>
                                </w:r>
                                <w:r w:rsidRPr="00296068">
                                  <w:rPr>
                                    <w:color w:val="82FFFF" w:themeColor="background2"/>
                                    <w:sz w:val="32"/>
                                  </w:rPr>
                                  <w:tab/>
                                </w:r>
                                <w:r w:rsidR="00296068" w:rsidRPr="00296068">
                                  <w:rPr>
                                    <w:color w:val="82FFFF" w:themeColor="background2"/>
                                    <w:sz w:val="32"/>
                                  </w:rPr>
                                  <w:t>:</w:t>
                                </w:r>
                                <w:r w:rsidR="007B3B8D">
                                  <w:rPr>
                                    <w:color w:val="82FFFF" w:themeColor="background2"/>
                                    <w:sz w:val="32"/>
                                  </w:rPr>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" stroked="f" strokeweight="1.25pt">
                    <v:fill r:id="rId9" o:title="" recolor="t" rotate="t" type="frame"/>
                    <v:imagedata recolortarget="#0a253c [1730]"/>
                    <v:textbox inset="79.2pt,,21.6pt,223.2pt">
                      <w:txbxContent>
                        <w:p w:rsidR="000D036C" w:rsidRPr="00E02456" w:rsidRDefault="00D209CA" w:rsidP="00E02456">
                          <w:pPr>
                            <w:pStyle w:val="Ondertitel"/>
                            <w:spacing w:before="120"/>
                            <w:rPr>
                              <w:rFonts w:asciiTheme="majorHAnsi" w:hAnsiTheme="majorHAnsi"/>
                              <w:color w:val="82FFFF" w:themeColor="background2"/>
                              <w:kern w:val="28"/>
                              <w:sz w:val="108"/>
                              <w:szCs w:val="108"/>
                              <w14:ligatures w14:val="standard"/>
                              <w14:numForm w14:val="oldStyle"/>
                            </w:rPr>
                          </w:pPr>
                          <w:sdt>
                            <w:sdtPr>
                              <w:rPr>
                                <w:rFonts w:asciiTheme="majorHAnsi" w:hAnsiTheme="majorHAnsi"/>
                                <w:color w:val="82FFFF"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0C077C">
                                <w:rPr>
                                  <w:rFonts w:asciiTheme="majorHAnsi" w:hAnsiTheme="majorHAnsi"/>
                                  <w:color w:val="82FFFF" w:themeColor="background2"/>
                                  <w:kern w:val="28"/>
                                  <w:sz w:val="108"/>
                                  <w:szCs w:val="108"/>
                                  <w14:ligatures w14:val="standard"/>
                                  <w14:numForm w14:val="oldStyle"/>
                                </w:rPr>
                                <w:t>Technisch Ontwerp</w:t>
                              </w:r>
                            </w:sdtContent>
                          </w:sdt>
                        </w:p>
                        <w:p w:rsidR="003325EA" w:rsidRPr="00296068" w:rsidRDefault="003325EA" w:rsidP="00296068">
                          <w:pPr>
                            <w:pStyle w:val="Geenafstand"/>
                            <w:rPr>
                              <w:color w:val="82FFFF" w:themeColor="background2"/>
                              <w:sz w:val="32"/>
                            </w:rPr>
                          </w:pPr>
                          <w:r w:rsidRPr="00296068">
                            <w:rPr>
                              <w:color w:val="82FFFF" w:themeColor="background2"/>
                              <w:sz w:val="32"/>
                            </w:rPr>
                            <w:t>Projectnaa</w:t>
                          </w:r>
                          <w:r w:rsidR="00296068" w:rsidRPr="00296068">
                            <w:rPr>
                              <w:color w:val="82FFFF" w:themeColor="background2"/>
                              <w:sz w:val="32"/>
                            </w:rPr>
                            <w:t>m</w:t>
                          </w:r>
                          <w:r w:rsidRPr="00296068">
                            <w:rPr>
                              <w:color w:val="82FFFF" w:themeColor="background2"/>
                              <w:sz w:val="32"/>
                            </w:rPr>
                            <w:tab/>
                          </w:r>
                          <w:r w:rsidRPr="00296068">
                            <w:rPr>
                              <w:color w:val="82FFFF" w:themeColor="background2"/>
                              <w:sz w:val="32"/>
                            </w:rPr>
                            <w:tab/>
                          </w:r>
                          <w:r w:rsidR="00296068" w:rsidRPr="00296068">
                            <w:rPr>
                              <w:color w:val="82FFFF" w:themeColor="background2"/>
                              <w:sz w:val="32"/>
                            </w:rPr>
                            <w:t>:</w:t>
                          </w:r>
                          <w:r w:rsidR="007B3B8D">
                            <w:rPr>
                              <w:color w:val="82FFFF" w:themeColor="background2"/>
                              <w:sz w:val="32"/>
                            </w:rPr>
                            <w:t>My Band</w:t>
                          </w:r>
                          <w:r w:rsidRPr="00296068">
                            <w:rPr>
                              <w:color w:val="82FFFF" w:themeColor="background2"/>
                              <w:sz w:val="32"/>
                            </w:rPr>
                            <w:fldChar w:fldCharType="begin"/>
                          </w:r>
                          <w:r w:rsidRPr="00296068">
                            <w:rPr>
                              <w:color w:val="82FFFF" w:themeColor="background2"/>
                              <w:sz w:val="32"/>
                            </w:rPr>
                            <w:instrText xml:space="preserve"> DOCPROPERTY "Ondertitel"  \* MERGEFORMAT </w:instrText>
                          </w:r>
                          <w:r w:rsidRPr="00296068">
                            <w:rPr>
                              <w:color w:val="82FFFF" w:themeColor="background2"/>
                              <w:sz w:val="32"/>
                            </w:rPr>
                            <w:fldChar w:fldCharType="end"/>
                          </w:r>
                        </w:p>
                        <w:p w:rsidR="00296068" w:rsidRPr="00296068" w:rsidRDefault="003325EA" w:rsidP="00296068">
                          <w:pPr>
                            <w:pStyle w:val="Geenafstand"/>
                            <w:rPr>
                              <w:color w:val="82FFFF" w:themeColor="background2"/>
                              <w:sz w:val="32"/>
                            </w:rPr>
                          </w:pPr>
                          <w:r w:rsidRPr="00296068">
                            <w:rPr>
                              <w:color w:val="82FFFF" w:themeColor="background2"/>
                              <w:sz w:val="32"/>
                            </w:rPr>
                            <w:t>Opdrachtgever</w:t>
                          </w:r>
                          <w:r w:rsidR="00296068" w:rsidRPr="00296068">
                            <w:rPr>
                              <w:color w:val="82FFFF" w:themeColor="background2"/>
                              <w:sz w:val="32"/>
                            </w:rPr>
                            <w:tab/>
                          </w:r>
                          <w:r w:rsidRPr="00296068">
                            <w:rPr>
                              <w:color w:val="82FFFF" w:themeColor="background2"/>
                              <w:sz w:val="32"/>
                            </w:rPr>
                            <w:tab/>
                          </w:r>
                          <w:r w:rsidR="00296068" w:rsidRPr="00296068">
                            <w:rPr>
                              <w:color w:val="82FFFF" w:themeColor="background2"/>
                              <w:sz w:val="32"/>
                            </w:rPr>
                            <w:t>:</w:t>
                          </w:r>
                          <w:r w:rsidR="007B3B8D">
                            <w:rPr>
                              <w:color w:val="82FFFF" w:themeColor="background2"/>
                              <w:sz w:val="32"/>
                            </w:rPr>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96068" w:rsidRDefault="00296068" w:rsidP="00296068">
                                <w:pPr>
                                  <w:pStyle w:val="Geenafstand"/>
                                  <w:rPr>
                                    <w:color w:val="B4FFFF" w:themeColor="background2" w:themeTint="99"/>
                                  </w:rPr>
                                </w:pPr>
                                <w:r w:rsidRPr="00296068">
                                  <w:rPr>
                                    <w:color w:val="B4FFFF" w:themeColor="background2" w:themeTint="99"/>
                                  </w:rPr>
                                  <w:t>Projectleider</w:t>
                                </w:r>
                                <w:r>
                                  <w:rPr>
                                    <w:color w:val="B4FFFF" w:themeColor="background2" w:themeTint="99"/>
                                  </w:rPr>
                                  <w:tab/>
                                </w:r>
                                <w:r>
                                  <w:rPr>
                                    <w:color w:val="B4FFFF" w:themeColor="background2" w:themeTint="99"/>
                                  </w:rPr>
                                  <w:tab/>
                                </w:r>
                                <w:r w:rsidRPr="00296068">
                                  <w:rPr>
                                    <w:color w:val="B4FFFF" w:themeColor="background2" w:themeTint="99"/>
                                  </w:rPr>
                                  <w:t>:</w:t>
                                </w:r>
                                <w:r w:rsidR="00C76024">
                                  <w:rPr>
                                    <w:color w:val="B4FFFF" w:themeColor="background2" w:themeTint="99"/>
                                  </w:rPr>
                                  <w:t>Dani de Jong</w:t>
                                </w:r>
                              </w:p>
                              <w:p w:rsidR="00296068" w:rsidRDefault="00296068" w:rsidP="00296068">
                                <w:pPr>
                                  <w:pStyle w:val="Geenafstand"/>
                                  <w:rPr>
                                    <w:color w:val="B4FFFF" w:themeColor="background2" w:themeTint="99"/>
                                  </w:rPr>
                                </w:pPr>
                                <w:r>
                                  <w:rPr>
                                    <w:color w:val="B4FFFF" w:themeColor="background2" w:themeTint="99"/>
                                  </w:rPr>
                                  <w:t>Projectnummer</w:t>
                                </w:r>
                                <w:r>
                                  <w:rPr>
                                    <w:color w:val="B4FFFF" w:themeColor="background2" w:themeTint="99"/>
                                  </w:rPr>
                                  <w:tab/>
                                </w:r>
                                <w:r>
                                  <w:rPr>
                                    <w:color w:val="B4FFFF" w:themeColor="background2" w:themeTint="99"/>
                                  </w:rPr>
                                  <w:tab/>
                                  <w:t>:123456</w:t>
                                </w:r>
                              </w:p>
                              <w:p w:rsidR="00296068" w:rsidRDefault="00296068" w:rsidP="00296068">
                                <w:pPr>
                                  <w:pStyle w:val="Geenafstand"/>
                                  <w:rPr>
                                    <w:color w:val="B4FFFF" w:themeColor="background2" w:themeTint="99"/>
                                  </w:rPr>
                                </w:pPr>
                                <w:r>
                                  <w:rPr>
                                    <w:color w:val="B4FFFF" w:themeColor="background2" w:themeTint="99"/>
                                  </w:rPr>
                                  <w:t>Datum</w:t>
                                </w:r>
                                <w:r>
                                  <w:rPr>
                                    <w:color w:val="B4FFFF" w:themeColor="background2" w:themeTint="99"/>
                                  </w:rPr>
                                  <w:tab/>
                                </w:r>
                                <w:r>
                                  <w:rPr>
                                    <w:color w:val="B4FFFF" w:themeColor="background2" w:themeTint="99"/>
                                  </w:rPr>
                                  <w:tab/>
                                </w:r>
                                <w:r>
                                  <w:rPr>
                                    <w:color w:val="B4FFFF" w:themeColor="background2" w:themeTint="99"/>
                                  </w:rPr>
                                  <w:tab/>
                                  <w:t>:</w:t>
                                </w:r>
                                <w:r w:rsidR="007B3B8D">
                                  <w:rPr>
                                    <w:color w:val="B4FFFF" w:themeColor="background2" w:themeTint="99"/>
                                  </w:rPr>
                                  <w:t>16-jun</w:t>
                                </w:r>
                                <w:r>
                                  <w:rPr>
                                    <w:color w:val="B4FFFF" w:themeColor="background2" w:themeTint="99"/>
                                  </w:rPr>
                                  <w:t xml:space="preserve">-17 </w:t>
                                </w:r>
                              </w:p>
                              <w:p w:rsidR="00296068" w:rsidRDefault="00296068" w:rsidP="00296068">
                                <w:pPr>
                                  <w:pStyle w:val="Geenafstand"/>
                                  <w:rPr>
                                    <w:color w:val="B4FFFF" w:themeColor="background2" w:themeTint="99"/>
                                  </w:rPr>
                                </w:pPr>
                                <w:r>
                                  <w:rPr>
                                    <w:color w:val="B4FFFF" w:themeColor="background2" w:themeTint="99"/>
                                  </w:rPr>
                                  <w:t>Versie</w:t>
                                </w:r>
                                <w:r>
                                  <w:rPr>
                                    <w:color w:val="B4FFFF" w:themeColor="background2" w:themeTint="99"/>
                                  </w:rPr>
                                  <w:tab/>
                                </w:r>
                                <w:r>
                                  <w:rPr>
                                    <w:color w:val="B4FFFF" w:themeColor="background2" w:themeTint="99"/>
                                  </w:rPr>
                                  <w:tab/>
                                </w:r>
                                <w:r>
                                  <w:rPr>
                                    <w:color w:val="B4FFFF" w:themeColor="background2" w:themeTint="99"/>
                                  </w:rPr>
                                  <w:tab/>
                                  <w:t>:1.0</w:t>
                                </w:r>
                              </w:p>
                              <w:p w:rsidR="00296068" w:rsidRPr="00296068" w:rsidRDefault="00296068" w:rsidP="00296068">
                                <w:pPr>
                                  <w:pStyle w:val="Geenafstand"/>
                                  <w:rPr>
                                    <w:color w:val="B4FFFF"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296068" w:rsidRDefault="00296068" w:rsidP="00296068">
                          <w:pPr>
                            <w:pStyle w:val="Geenafstand"/>
                            <w:rPr>
                              <w:color w:val="B4FFFF" w:themeColor="background2" w:themeTint="99"/>
                            </w:rPr>
                          </w:pPr>
                          <w:r w:rsidRPr="00296068">
                            <w:rPr>
                              <w:color w:val="B4FFFF" w:themeColor="background2" w:themeTint="99"/>
                            </w:rPr>
                            <w:t>Projectleider</w:t>
                          </w:r>
                          <w:r>
                            <w:rPr>
                              <w:color w:val="B4FFFF" w:themeColor="background2" w:themeTint="99"/>
                            </w:rPr>
                            <w:tab/>
                          </w:r>
                          <w:r>
                            <w:rPr>
                              <w:color w:val="B4FFFF" w:themeColor="background2" w:themeTint="99"/>
                            </w:rPr>
                            <w:tab/>
                          </w:r>
                          <w:r w:rsidRPr="00296068">
                            <w:rPr>
                              <w:color w:val="B4FFFF" w:themeColor="background2" w:themeTint="99"/>
                            </w:rPr>
                            <w:t>:</w:t>
                          </w:r>
                          <w:r w:rsidR="00C76024">
                            <w:rPr>
                              <w:color w:val="B4FFFF" w:themeColor="background2" w:themeTint="99"/>
                            </w:rPr>
                            <w:t>Dani de Jong</w:t>
                          </w:r>
                        </w:p>
                        <w:p w:rsidR="00296068" w:rsidRDefault="00296068" w:rsidP="00296068">
                          <w:pPr>
                            <w:pStyle w:val="Geenafstand"/>
                            <w:rPr>
                              <w:color w:val="B4FFFF" w:themeColor="background2" w:themeTint="99"/>
                            </w:rPr>
                          </w:pPr>
                          <w:r>
                            <w:rPr>
                              <w:color w:val="B4FFFF" w:themeColor="background2" w:themeTint="99"/>
                            </w:rPr>
                            <w:t>Projectnummer</w:t>
                          </w:r>
                          <w:r>
                            <w:rPr>
                              <w:color w:val="B4FFFF" w:themeColor="background2" w:themeTint="99"/>
                            </w:rPr>
                            <w:tab/>
                          </w:r>
                          <w:r>
                            <w:rPr>
                              <w:color w:val="B4FFFF" w:themeColor="background2" w:themeTint="99"/>
                            </w:rPr>
                            <w:tab/>
                            <w:t>:123456</w:t>
                          </w:r>
                        </w:p>
                        <w:p w:rsidR="00296068" w:rsidRDefault="00296068" w:rsidP="00296068">
                          <w:pPr>
                            <w:pStyle w:val="Geenafstand"/>
                            <w:rPr>
                              <w:color w:val="B4FFFF" w:themeColor="background2" w:themeTint="99"/>
                            </w:rPr>
                          </w:pPr>
                          <w:r>
                            <w:rPr>
                              <w:color w:val="B4FFFF" w:themeColor="background2" w:themeTint="99"/>
                            </w:rPr>
                            <w:t>Datum</w:t>
                          </w:r>
                          <w:r>
                            <w:rPr>
                              <w:color w:val="B4FFFF" w:themeColor="background2" w:themeTint="99"/>
                            </w:rPr>
                            <w:tab/>
                          </w:r>
                          <w:r>
                            <w:rPr>
                              <w:color w:val="B4FFFF" w:themeColor="background2" w:themeTint="99"/>
                            </w:rPr>
                            <w:tab/>
                          </w:r>
                          <w:r>
                            <w:rPr>
                              <w:color w:val="B4FFFF" w:themeColor="background2" w:themeTint="99"/>
                            </w:rPr>
                            <w:tab/>
                            <w:t>:</w:t>
                          </w:r>
                          <w:r w:rsidR="007B3B8D">
                            <w:rPr>
                              <w:color w:val="B4FFFF" w:themeColor="background2" w:themeTint="99"/>
                            </w:rPr>
                            <w:t>16-jun</w:t>
                          </w:r>
                          <w:r>
                            <w:rPr>
                              <w:color w:val="B4FFFF" w:themeColor="background2" w:themeTint="99"/>
                            </w:rPr>
                            <w:t xml:space="preserve">-17 </w:t>
                          </w:r>
                        </w:p>
                        <w:p w:rsidR="00296068" w:rsidRDefault="00296068" w:rsidP="00296068">
                          <w:pPr>
                            <w:pStyle w:val="Geenafstand"/>
                            <w:rPr>
                              <w:color w:val="B4FFFF" w:themeColor="background2" w:themeTint="99"/>
                            </w:rPr>
                          </w:pPr>
                          <w:r>
                            <w:rPr>
                              <w:color w:val="B4FFFF" w:themeColor="background2" w:themeTint="99"/>
                            </w:rPr>
                            <w:t>Versie</w:t>
                          </w:r>
                          <w:r>
                            <w:rPr>
                              <w:color w:val="B4FFFF" w:themeColor="background2" w:themeTint="99"/>
                            </w:rPr>
                            <w:tab/>
                          </w:r>
                          <w:r>
                            <w:rPr>
                              <w:color w:val="B4FFFF" w:themeColor="background2" w:themeTint="99"/>
                            </w:rPr>
                            <w:tab/>
                          </w:r>
                          <w:r>
                            <w:rPr>
                              <w:color w:val="B4FFFF" w:themeColor="background2" w:themeTint="99"/>
                            </w:rPr>
                            <w:tab/>
                            <w:t>:1.0</w:t>
                          </w:r>
                        </w:p>
                        <w:p w:rsidR="00296068" w:rsidRPr="00296068" w:rsidRDefault="00296068" w:rsidP="00296068">
                          <w:pPr>
                            <w:pStyle w:val="Geenafstand"/>
                            <w:rPr>
                              <w:color w:val="B4FFFF"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E02456" w:rsidRPr="005C32BF" w:rsidRDefault="00E02456" w:rsidP="00E02456">
      <w:pPr>
        <w:pStyle w:val="Geenafstand"/>
      </w:pPr>
    </w:p>
    <w:p w:rsidR="00E02456" w:rsidRPr="005C32BF" w:rsidRDefault="00E02456" w:rsidP="00E02456">
      <w:pPr>
        <w:pStyle w:val="Naam"/>
        <w:rPr>
          <w:rStyle w:val="Nadruk"/>
          <w:color w:val="0E3453" w:themeColor="text2" w:themeShade="BF"/>
        </w:rPr>
      </w:pPr>
      <w:r w:rsidRPr="005C32BF">
        <w:rPr>
          <w:rStyle w:val="Nadruk"/>
          <w:color w:val="0E3453" w:themeColor="text2" w:themeShade="BF"/>
        </w:rPr>
        <w:t>Plan van aanpak</w:t>
      </w:r>
    </w:p>
    <w:p w:rsidR="00E02456" w:rsidRPr="005C32BF" w:rsidRDefault="0036593A" w:rsidP="0036593A">
      <w:pPr>
        <w:pStyle w:val="Geenafstand"/>
      </w:pPr>
      <w:r w:rsidRPr="005C32BF">
        <w:t>In dit document vind u het technisch ontwerp voor het project ‘</w:t>
      </w:r>
      <w:r w:rsidR="007B3B8D">
        <w:t>My Band’</w:t>
      </w:r>
      <w:r w:rsidRPr="005C32BF">
        <w:t>. Het project woord gemaakt door leerlingen die bezig zijn met een MBO niveau 4 opleiding.</w:t>
      </w:r>
    </w:p>
    <w:p w:rsidR="0036593A" w:rsidRPr="005C32BF" w:rsidRDefault="0036593A" w:rsidP="00B555FB">
      <w:pPr>
        <w:pStyle w:val="Geenafstand"/>
      </w:pPr>
    </w:p>
    <w:p w:rsidR="0036593A" w:rsidRPr="005C32BF" w:rsidRDefault="0036593A" w:rsidP="0036593A">
      <w:pPr>
        <w:pStyle w:val="Naam"/>
        <w:rPr>
          <w:rStyle w:val="Nadruk"/>
        </w:rPr>
      </w:pPr>
      <w:r w:rsidRPr="005C32BF">
        <w:rPr>
          <w:rStyle w:val="Nadruk"/>
        </w:rPr>
        <w:t>Opdrachtgever</w:t>
      </w:r>
    </w:p>
    <w:p w:rsidR="0036593A" w:rsidRPr="005C32BF" w:rsidRDefault="007B3B8D"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0" w:name="OLE_LINK1"/>
      <w:r w:rsidRPr="005C32BF">
        <w:sym w:font="Wingdings" w:char="F028"/>
      </w:r>
      <w:bookmarkEnd w:id="0"/>
      <w:r w:rsidR="004F1E83" w:rsidRPr="005C32BF">
        <w:t xml:space="preserve"> 020 850 95 00</w:t>
      </w:r>
    </w:p>
    <w:p w:rsidR="0036593A" w:rsidRPr="007B3B8D" w:rsidRDefault="006771A5" w:rsidP="007B3B8D">
      <w:pPr>
        <w:pStyle w:val="Geenafstand"/>
        <w:ind w:firstLine="432"/>
        <w:rPr>
          <w:rStyle w:val="Nadruk"/>
          <w:i w:val="0"/>
          <w:iCs w:val="0"/>
          <w:color w:val="auto"/>
        </w:rPr>
      </w:pPr>
      <w:r w:rsidRPr="005C32BF">
        <w:sym w:font="Wingdings" w:char="F03A"/>
      </w:r>
      <w:r w:rsidR="004F1E83" w:rsidRPr="005C32BF">
        <w:t xml:space="preserve"> </w:t>
      </w:r>
      <w:hyperlink r:id="rId10" w:history="1">
        <w:r w:rsidR="004F1E83" w:rsidRPr="005C32BF">
          <w:rPr>
            <w:rStyle w:val="Hyperlink"/>
          </w:rPr>
          <w:t>https://www.ma-web.nl/</w:t>
        </w:r>
      </w:hyperlink>
    </w:p>
    <w:p w:rsidR="0036593A" w:rsidRPr="005C32BF" w:rsidRDefault="006771A5" w:rsidP="006771A5">
      <w:pPr>
        <w:pStyle w:val="Naam"/>
        <w:rPr>
          <w:rStyle w:val="Nadruk"/>
          <w:iCs w:val="0"/>
          <w:color w:val="0E3453" w:themeColor="text2" w:themeShade="BF"/>
        </w:rPr>
      </w:pPr>
      <w:r w:rsidRPr="005C32BF">
        <w:rPr>
          <w:rStyle w:val="Nadruk"/>
          <w:iCs w:val="0"/>
          <w:color w:val="0E3453" w:themeColor="text2" w:themeShade="BF"/>
        </w:rPr>
        <w:t>Opdrachtnemer</w:t>
      </w:r>
    </w:p>
    <w:p w:rsidR="006771A5" w:rsidRPr="005C32BF"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5C32BF" w:rsidRPr="005C32BF" w:rsidRDefault="005C32BF" w:rsidP="006771A5">
      <w:pPr>
        <w:pStyle w:val="Geenafstand"/>
        <w:ind w:firstLine="432"/>
        <w:rPr>
          <w:rFonts w:cstheme="minorHAnsi"/>
          <w:sz w:val="20"/>
          <w:szCs w:val="20"/>
          <w:shd w:val="clear" w:color="auto" w:fill="FFFFFF"/>
        </w:rPr>
      </w:pPr>
      <w:r w:rsidRPr="005C32BF">
        <w:rPr>
          <w:rFonts w:cstheme="minorHAnsi"/>
          <w:sz w:val="20"/>
          <w:szCs w:val="20"/>
          <w:shd w:val="clear" w:color="auto" w:fill="FFFFFF"/>
        </w:rPr>
        <w:t>John F. Kennedyplein 73</w:t>
      </w:r>
    </w:p>
    <w:p w:rsidR="005C32BF" w:rsidRPr="007B3B8D" w:rsidRDefault="005C32BF" w:rsidP="006771A5">
      <w:pPr>
        <w:pStyle w:val="Geenafstand"/>
        <w:ind w:firstLine="432"/>
        <w:rPr>
          <w:rFonts w:ascii="Arial" w:hAnsi="Arial" w:cs="Arial"/>
          <w:sz w:val="20"/>
          <w:szCs w:val="20"/>
          <w:shd w:val="clear" w:color="auto" w:fill="FFFFFF"/>
          <w:lang w:val="en-US"/>
        </w:rPr>
      </w:pPr>
      <w:r w:rsidRPr="007B3B8D">
        <w:rPr>
          <w:rFonts w:cstheme="minorHAnsi"/>
          <w:sz w:val="20"/>
          <w:szCs w:val="20"/>
          <w:shd w:val="clear" w:color="auto" w:fill="FFFFFF"/>
          <w:lang w:val="en-US"/>
        </w:rPr>
        <w:t>1443 EB Purmerend</w:t>
      </w:r>
    </w:p>
    <w:p w:rsidR="006771A5" w:rsidRPr="007B3B8D" w:rsidRDefault="006771A5" w:rsidP="006771A5">
      <w:pPr>
        <w:pStyle w:val="Geenafstand"/>
        <w:ind w:firstLine="432"/>
        <w:rPr>
          <w:lang w:val="en-US"/>
        </w:rPr>
      </w:pPr>
      <w:r w:rsidRPr="005C32BF">
        <w:sym w:font="Wingdings" w:char="F028"/>
      </w:r>
      <w:r w:rsidR="005C32BF" w:rsidRPr="007B3B8D">
        <w:rPr>
          <w:lang w:val="en-US"/>
        </w:rPr>
        <w:t xml:space="preserve"> +31 6 12 34 56 78</w:t>
      </w:r>
    </w:p>
    <w:p w:rsidR="006771A5" w:rsidRPr="007B3B8D" w:rsidRDefault="006771A5" w:rsidP="006771A5">
      <w:pPr>
        <w:pStyle w:val="Geenafstand"/>
        <w:ind w:firstLine="432"/>
        <w:rPr>
          <w:lang w:val="en-US"/>
        </w:rPr>
      </w:pPr>
      <w:r w:rsidRPr="005C32BF">
        <w:sym w:font="Wingdings" w:char="F03A"/>
      </w:r>
      <w:r w:rsidRPr="007B3B8D">
        <w:rPr>
          <w:lang w:val="en-US"/>
        </w:rPr>
        <w:t xml:space="preserve"> </w:t>
      </w:r>
      <w:hyperlink r:id="rId11" w:history="1">
        <w:r w:rsidRPr="007B3B8D">
          <w:rPr>
            <w:rStyle w:val="Hyperlink"/>
            <w:lang w:val="en-US"/>
          </w:rPr>
          <w:t>http://daniquedejong.nl/</w:t>
        </w:r>
      </w:hyperlink>
    </w:p>
    <w:p w:rsidR="009738B6" w:rsidRDefault="009738B6" w:rsidP="007B3B8D">
      <w:pPr>
        <w:pStyle w:val="Geenafstand"/>
        <w:ind w:firstLine="432"/>
        <w:rPr>
          <w:rStyle w:val="Nadruk"/>
          <w:i w:val="0"/>
          <w:iCs w:val="0"/>
          <w:color w:val="auto"/>
          <w:lang w:val="en-US"/>
        </w:rPr>
      </w:pPr>
      <w:r w:rsidRPr="005C32BF">
        <w:sym w:font="Wingdings" w:char="F02A"/>
      </w:r>
      <w:r w:rsidRPr="007B3B8D">
        <w:rPr>
          <w:lang w:val="en-US"/>
        </w:rPr>
        <w:t xml:space="preserve"> </w:t>
      </w:r>
      <w:hyperlink r:id="rId12" w:history="1">
        <w:r w:rsidR="007B3B8D" w:rsidRPr="007A52A2">
          <w:rPr>
            <w:rStyle w:val="Hyperlink"/>
            <w:lang w:val="en-US"/>
          </w:rPr>
          <w:t>danique.de.jong2000@gmail.com</w:t>
        </w:r>
      </w:hyperlink>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Default="007B3B8D" w:rsidP="007B3B8D">
      <w:pPr>
        <w:pStyle w:val="Geenafstand"/>
        <w:ind w:firstLine="432"/>
        <w:rPr>
          <w:rStyle w:val="Nadruk"/>
          <w:i w:val="0"/>
          <w:iCs w:val="0"/>
          <w:color w:val="auto"/>
          <w:lang w:val="en-US"/>
        </w:rPr>
      </w:pPr>
    </w:p>
    <w:p w:rsidR="007B3B8D" w:rsidRPr="007B3B8D" w:rsidRDefault="007B3B8D" w:rsidP="007B3B8D">
      <w:pPr>
        <w:pStyle w:val="Geenafstand"/>
        <w:ind w:firstLine="432"/>
        <w:rPr>
          <w:lang w:val="en-US"/>
        </w:rPr>
      </w:pPr>
    </w:p>
    <w:p w:rsidR="005C32BF" w:rsidRPr="005C32BF" w:rsidRDefault="005C32BF" w:rsidP="005C32BF">
      <w:pPr>
        <w:pStyle w:val="Geenafstand"/>
        <w:rPr>
          <w:rStyle w:val="Nadruk"/>
        </w:rPr>
      </w:pPr>
      <w:r w:rsidRPr="005C32BF">
        <w:rPr>
          <w:rStyle w:val="Nadruk"/>
        </w:rPr>
        <w:t>Auteur(s) van dit Plan van Aanpak:</w:t>
      </w:r>
    </w:p>
    <w:p w:rsidR="005C32BF" w:rsidRPr="005C32BF" w:rsidRDefault="005C32BF" w:rsidP="005C32BF">
      <w:pPr>
        <w:pStyle w:val="Geenafstand"/>
      </w:pPr>
      <w:r w:rsidRPr="005C32BF">
        <w:t>Justin van der Kruit</w:t>
      </w:r>
    </w:p>
    <w:p w:rsidR="009738B6" w:rsidRPr="005C32BF" w:rsidRDefault="009738B6">
      <w:pPr>
        <w:spacing w:after="200" w:line="276" w:lineRule="auto"/>
        <w:rPr>
          <w:sz w:val="22"/>
        </w:rPr>
      </w:pPr>
    </w:p>
    <w:p w:rsidR="009738B6" w:rsidRPr="005C32BF" w:rsidRDefault="009738B6" w:rsidP="00537EC0">
      <w:pPr>
        <w:pStyle w:val="Geenafstand"/>
        <w:ind w:firstLine="432"/>
        <w:rPr>
          <w:rStyle w:val="Intensievebenadrukking"/>
          <w:b w:val="0"/>
          <w:bCs w:val="0"/>
          <w:i w:val="0"/>
          <w:iCs w:val="0"/>
          <w:color w:val="auto"/>
        </w:rPr>
      </w:pPr>
    </w:p>
    <w:p w:rsidR="009738B6" w:rsidRPr="005C32BF" w:rsidRDefault="009738B6" w:rsidP="009738B6">
      <w:pPr>
        <w:pStyle w:val="Naam"/>
        <w:rPr>
          <w:rFonts w:asciiTheme="minorHAnsi" w:eastAsiaTheme="minorHAnsi" w:hAnsiTheme="minorHAnsi" w:cstheme="minorBidi"/>
          <w:b w:val="0"/>
          <w:color w:val="auto"/>
          <w:kern w:val="0"/>
          <w:sz w:val="22"/>
          <w:szCs w:val="22"/>
          <w14:ligatures w14:val="none"/>
          <w14:numForm w14:val="default"/>
        </w:rPr>
      </w:pPr>
    </w:p>
    <w:p w:rsidR="009738B6" w:rsidRPr="005C32BF" w:rsidRDefault="009738B6" w:rsidP="009738B6">
      <w:pPr>
        <w:pStyle w:val="Naam"/>
      </w:pPr>
      <w:r w:rsidRPr="005C32BF">
        <w:t>Versiebeheer van dit Plan van Aanpak</w:t>
      </w:r>
    </w:p>
    <w:tbl>
      <w:tblPr>
        <w:tblStyle w:val="Rastertabel4-Accent6"/>
        <w:tblW w:w="8673" w:type="dxa"/>
        <w:tblLook w:val="04A0" w:firstRow="1" w:lastRow="0" w:firstColumn="1" w:lastColumn="0" w:noHBand="0" w:noVBand="1"/>
      </w:tblPr>
      <w:tblGrid>
        <w:gridCol w:w="1365"/>
        <w:gridCol w:w="1247"/>
        <w:gridCol w:w="2265"/>
        <w:gridCol w:w="3796"/>
      </w:tblGrid>
      <w:tr w:rsidR="009738B6" w:rsidRPr="005C32BF" w:rsidTr="00076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vAlign w:val="center"/>
          </w:tcPr>
          <w:p w:rsidR="009738B6" w:rsidRPr="005C32BF" w:rsidRDefault="009738B6" w:rsidP="00076D4B">
            <w:pPr>
              <w:rPr>
                <w:b w:val="0"/>
              </w:rPr>
            </w:pPr>
            <w:r w:rsidRPr="005C32BF">
              <w:t>Datum</w:t>
            </w:r>
          </w:p>
        </w:tc>
        <w:tc>
          <w:tcPr>
            <w:tcW w:w="124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076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vAlign w:val="center"/>
          </w:tcPr>
          <w:p w:rsidR="009738B6" w:rsidRPr="005C32BF" w:rsidRDefault="009738B6" w:rsidP="00076D4B">
            <w:pPr>
              <w:rPr>
                <w:b w:val="0"/>
                <w:sz w:val="22"/>
              </w:rPr>
            </w:pPr>
            <w:r w:rsidRPr="005C32BF">
              <w:rPr>
                <w:b w:val="0"/>
                <w:sz w:val="22"/>
              </w:rPr>
              <w:t>20-mrt-2017</w:t>
            </w:r>
          </w:p>
        </w:tc>
        <w:tc>
          <w:tcPr>
            <w:tcW w:w="124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Justin van der Kruit</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076D4B">
        <w:tc>
          <w:tcPr>
            <w:cnfStyle w:val="001000000000" w:firstRow="0" w:lastRow="0" w:firstColumn="1" w:lastColumn="0" w:oddVBand="0" w:evenVBand="0" w:oddHBand="0" w:evenHBand="0" w:firstRowFirstColumn="0" w:firstRowLastColumn="0" w:lastRowFirstColumn="0" w:lastRowLastColumn="0"/>
            <w:tcW w:w="1365" w:type="dxa"/>
            <w:vAlign w:val="center"/>
          </w:tcPr>
          <w:p w:rsidR="009738B6" w:rsidRPr="005C32BF" w:rsidRDefault="009738B6" w:rsidP="00076D4B">
            <w:pPr>
              <w:rPr>
                <w:b w:val="0"/>
                <w:sz w:val="22"/>
              </w:rPr>
            </w:pPr>
          </w:p>
        </w:tc>
        <w:tc>
          <w:tcPr>
            <w:tcW w:w="124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076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vAlign w:val="center"/>
          </w:tcPr>
          <w:p w:rsidR="009738B6" w:rsidRPr="005C32BF" w:rsidRDefault="009738B6" w:rsidP="00076D4B">
            <w:pPr>
              <w:rPr>
                <w:b w:val="0"/>
                <w:sz w:val="22"/>
              </w:rPr>
            </w:pPr>
          </w:p>
        </w:tc>
        <w:tc>
          <w:tcPr>
            <w:tcW w:w="124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p w:rsidR="0036593A" w:rsidRPr="005C32BF" w:rsidRDefault="0036593A" w:rsidP="006D2AD6">
      <w:pPr>
        <w:pStyle w:val="Geenafstand"/>
        <w:rPr>
          <w:rStyle w:val="Nadruk"/>
          <w:i w:val="0"/>
          <w:iCs w:val="0"/>
          <w:color w:val="0E3453" w:themeColor="text2" w:themeShade="BF"/>
        </w:rPr>
      </w:pPr>
    </w:p>
    <w:p w:rsidR="000C077C" w:rsidRPr="005C32BF" w:rsidRDefault="000C077C" w:rsidP="00E02456">
      <w:pPr>
        <w:pStyle w:val="Geenafstand"/>
      </w:pPr>
      <w:r w:rsidRPr="005C32BF">
        <w:br w:type="page"/>
      </w:r>
    </w:p>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7B3B8D"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5337573" w:history="1">
            <w:r w:rsidR="007B3B8D" w:rsidRPr="009D71D5">
              <w:rPr>
                <w:rStyle w:val="Hyperlink"/>
                <w:noProof/>
              </w:rPr>
              <w:t>Inleiding</w:t>
            </w:r>
            <w:r w:rsidR="007B3B8D">
              <w:rPr>
                <w:noProof/>
                <w:webHidden/>
              </w:rPr>
              <w:tab/>
            </w:r>
            <w:r w:rsidR="007B3B8D">
              <w:rPr>
                <w:noProof/>
                <w:webHidden/>
              </w:rPr>
              <w:fldChar w:fldCharType="begin"/>
            </w:r>
            <w:r w:rsidR="007B3B8D">
              <w:rPr>
                <w:noProof/>
                <w:webHidden/>
              </w:rPr>
              <w:instrText xml:space="preserve"> PAGEREF _Toc485337573 \h </w:instrText>
            </w:r>
            <w:r w:rsidR="007B3B8D">
              <w:rPr>
                <w:noProof/>
                <w:webHidden/>
              </w:rPr>
            </w:r>
            <w:r w:rsidR="007B3B8D">
              <w:rPr>
                <w:noProof/>
                <w:webHidden/>
              </w:rPr>
              <w:fldChar w:fldCharType="separate"/>
            </w:r>
            <w:r w:rsidR="007B3B8D">
              <w:rPr>
                <w:noProof/>
                <w:webHidden/>
              </w:rPr>
              <w:t>4</w:t>
            </w:r>
            <w:r w:rsidR="007B3B8D">
              <w:rPr>
                <w:noProof/>
                <w:webHidden/>
              </w:rPr>
              <w:fldChar w:fldCharType="end"/>
            </w:r>
          </w:hyperlink>
        </w:p>
        <w:p w:rsidR="007B3B8D" w:rsidRDefault="007B3B8D">
          <w:pPr>
            <w:pStyle w:val="Inhopg1"/>
            <w:tabs>
              <w:tab w:val="right" w:leader="dot" w:pos="8270"/>
            </w:tabs>
            <w:rPr>
              <w:rFonts w:eastAsiaTheme="minorEastAsia"/>
              <w:noProof/>
              <w:sz w:val="22"/>
            </w:rPr>
          </w:pPr>
          <w:hyperlink w:anchor="_Toc485337574" w:history="1">
            <w:r w:rsidRPr="009D71D5">
              <w:rPr>
                <w:rStyle w:val="Hyperlink"/>
                <w:noProof/>
              </w:rPr>
              <w:t>Algemeen</w:t>
            </w:r>
            <w:r>
              <w:rPr>
                <w:noProof/>
                <w:webHidden/>
              </w:rPr>
              <w:tab/>
            </w:r>
            <w:r>
              <w:rPr>
                <w:noProof/>
                <w:webHidden/>
              </w:rPr>
              <w:fldChar w:fldCharType="begin"/>
            </w:r>
            <w:r>
              <w:rPr>
                <w:noProof/>
                <w:webHidden/>
              </w:rPr>
              <w:instrText xml:space="preserve"> PAGEREF _Toc485337574 \h </w:instrText>
            </w:r>
            <w:r>
              <w:rPr>
                <w:noProof/>
                <w:webHidden/>
              </w:rPr>
            </w:r>
            <w:r>
              <w:rPr>
                <w:noProof/>
                <w:webHidden/>
              </w:rPr>
              <w:fldChar w:fldCharType="separate"/>
            </w:r>
            <w:r>
              <w:rPr>
                <w:noProof/>
                <w:webHidden/>
              </w:rPr>
              <w:t>4</w:t>
            </w:r>
            <w:r>
              <w:rPr>
                <w:noProof/>
                <w:webHidden/>
              </w:rPr>
              <w:fldChar w:fldCharType="end"/>
            </w:r>
          </w:hyperlink>
        </w:p>
        <w:p w:rsidR="007B3B8D" w:rsidRDefault="007B3B8D">
          <w:pPr>
            <w:pStyle w:val="Inhopg2"/>
            <w:tabs>
              <w:tab w:val="right" w:leader="dot" w:pos="8270"/>
            </w:tabs>
            <w:rPr>
              <w:rFonts w:eastAsiaTheme="minorEastAsia"/>
              <w:noProof/>
              <w:sz w:val="22"/>
            </w:rPr>
          </w:pPr>
          <w:hyperlink w:anchor="_Toc485337575" w:history="1">
            <w:r w:rsidRPr="009D71D5">
              <w:rPr>
                <w:rStyle w:val="Hyperlink"/>
                <w:noProof/>
              </w:rPr>
              <w:t>Fysieke Netwerkontwerp</w:t>
            </w:r>
            <w:r>
              <w:rPr>
                <w:noProof/>
                <w:webHidden/>
              </w:rPr>
              <w:tab/>
            </w:r>
            <w:r>
              <w:rPr>
                <w:noProof/>
                <w:webHidden/>
              </w:rPr>
              <w:fldChar w:fldCharType="begin"/>
            </w:r>
            <w:r>
              <w:rPr>
                <w:noProof/>
                <w:webHidden/>
              </w:rPr>
              <w:instrText xml:space="preserve"> PAGEREF _Toc485337575 \h </w:instrText>
            </w:r>
            <w:r>
              <w:rPr>
                <w:noProof/>
                <w:webHidden/>
              </w:rPr>
            </w:r>
            <w:r>
              <w:rPr>
                <w:noProof/>
                <w:webHidden/>
              </w:rPr>
              <w:fldChar w:fldCharType="separate"/>
            </w:r>
            <w:r>
              <w:rPr>
                <w:noProof/>
                <w:webHidden/>
              </w:rPr>
              <w:t>5</w:t>
            </w:r>
            <w:r>
              <w:rPr>
                <w:noProof/>
                <w:webHidden/>
              </w:rPr>
              <w:fldChar w:fldCharType="end"/>
            </w:r>
          </w:hyperlink>
        </w:p>
        <w:p w:rsidR="007B3B8D" w:rsidRDefault="007B3B8D">
          <w:pPr>
            <w:pStyle w:val="Inhopg2"/>
            <w:tabs>
              <w:tab w:val="right" w:leader="dot" w:pos="8270"/>
            </w:tabs>
            <w:rPr>
              <w:rFonts w:eastAsiaTheme="minorEastAsia"/>
              <w:noProof/>
              <w:sz w:val="22"/>
            </w:rPr>
          </w:pPr>
          <w:hyperlink w:anchor="_Toc485337576" w:history="1">
            <w:r w:rsidRPr="009D71D5">
              <w:rPr>
                <w:rStyle w:val="Hyperlink"/>
                <w:noProof/>
              </w:rPr>
              <w:t>Topologie Netwerk</w:t>
            </w:r>
            <w:r>
              <w:rPr>
                <w:noProof/>
                <w:webHidden/>
              </w:rPr>
              <w:tab/>
            </w:r>
            <w:r>
              <w:rPr>
                <w:noProof/>
                <w:webHidden/>
              </w:rPr>
              <w:fldChar w:fldCharType="begin"/>
            </w:r>
            <w:r>
              <w:rPr>
                <w:noProof/>
                <w:webHidden/>
              </w:rPr>
              <w:instrText xml:space="preserve"> PAGEREF _Toc485337576 \h </w:instrText>
            </w:r>
            <w:r>
              <w:rPr>
                <w:noProof/>
                <w:webHidden/>
              </w:rPr>
            </w:r>
            <w:r>
              <w:rPr>
                <w:noProof/>
                <w:webHidden/>
              </w:rPr>
              <w:fldChar w:fldCharType="separate"/>
            </w:r>
            <w:r>
              <w:rPr>
                <w:noProof/>
                <w:webHidden/>
              </w:rPr>
              <w:t>5</w:t>
            </w:r>
            <w:r>
              <w:rPr>
                <w:noProof/>
                <w:webHidden/>
              </w:rPr>
              <w:fldChar w:fldCharType="end"/>
            </w:r>
          </w:hyperlink>
        </w:p>
        <w:p w:rsidR="007B3B8D" w:rsidRDefault="007B3B8D">
          <w:pPr>
            <w:pStyle w:val="Inhopg2"/>
            <w:tabs>
              <w:tab w:val="right" w:leader="dot" w:pos="8270"/>
            </w:tabs>
            <w:rPr>
              <w:rFonts w:eastAsiaTheme="minorEastAsia"/>
              <w:noProof/>
              <w:sz w:val="22"/>
            </w:rPr>
          </w:pPr>
          <w:hyperlink w:anchor="_Toc485337577" w:history="1">
            <w:r w:rsidRPr="009D71D5">
              <w:rPr>
                <w:rStyle w:val="Hyperlink"/>
                <w:noProof/>
              </w:rPr>
              <w:t>Netwerkbekabeling</w:t>
            </w:r>
            <w:r>
              <w:rPr>
                <w:noProof/>
                <w:webHidden/>
              </w:rPr>
              <w:tab/>
            </w:r>
            <w:r>
              <w:rPr>
                <w:noProof/>
                <w:webHidden/>
              </w:rPr>
              <w:fldChar w:fldCharType="begin"/>
            </w:r>
            <w:r>
              <w:rPr>
                <w:noProof/>
                <w:webHidden/>
              </w:rPr>
              <w:instrText xml:space="preserve"> PAGEREF _Toc485337577 \h </w:instrText>
            </w:r>
            <w:r>
              <w:rPr>
                <w:noProof/>
                <w:webHidden/>
              </w:rPr>
            </w:r>
            <w:r>
              <w:rPr>
                <w:noProof/>
                <w:webHidden/>
              </w:rPr>
              <w:fldChar w:fldCharType="separate"/>
            </w:r>
            <w:r>
              <w:rPr>
                <w:noProof/>
                <w:webHidden/>
              </w:rPr>
              <w:t>5</w:t>
            </w:r>
            <w:r>
              <w:rPr>
                <w:noProof/>
                <w:webHidden/>
              </w:rPr>
              <w:fldChar w:fldCharType="end"/>
            </w:r>
          </w:hyperlink>
        </w:p>
        <w:p w:rsidR="007B3B8D" w:rsidRDefault="007B3B8D">
          <w:pPr>
            <w:pStyle w:val="Inhopg2"/>
            <w:tabs>
              <w:tab w:val="right" w:leader="dot" w:pos="8270"/>
            </w:tabs>
            <w:rPr>
              <w:rFonts w:eastAsiaTheme="minorEastAsia"/>
              <w:noProof/>
              <w:sz w:val="22"/>
            </w:rPr>
          </w:pPr>
          <w:hyperlink w:anchor="_Toc485337578" w:history="1">
            <w:r w:rsidRPr="009D71D5">
              <w:rPr>
                <w:rStyle w:val="Hyperlink"/>
                <w:noProof/>
              </w:rPr>
              <w:t>IP Nummerplan</w:t>
            </w:r>
            <w:r>
              <w:rPr>
                <w:noProof/>
                <w:webHidden/>
              </w:rPr>
              <w:tab/>
            </w:r>
            <w:r>
              <w:rPr>
                <w:noProof/>
                <w:webHidden/>
              </w:rPr>
              <w:fldChar w:fldCharType="begin"/>
            </w:r>
            <w:r>
              <w:rPr>
                <w:noProof/>
                <w:webHidden/>
              </w:rPr>
              <w:instrText xml:space="preserve"> PAGEREF _Toc485337578 \h </w:instrText>
            </w:r>
            <w:r>
              <w:rPr>
                <w:noProof/>
                <w:webHidden/>
              </w:rPr>
            </w:r>
            <w:r>
              <w:rPr>
                <w:noProof/>
                <w:webHidden/>
              </w:rPr>
              <w:fldChar w:fldCharType="separate"/>
            </w:r>
            <w:r>
              <w:rPr>
                <w:noProof/>
                <w:webHidden/>
              </w:rPr>
              <w:t>6</w:t>
            </w:r>
            <w:r>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bookmarkStart w:id="1" w:name="_GoBack"/>
      <w:bookmarkEnd w:id="1"/>
    </w:p>
    <w:p w:rsidR="006B1B6C" w:rsidRPr="005C32BF" w:rsidRDefault="006B1B6C" w:rsidP="006B1B6C">
      <w:pPr>
        <w:pStyle w:val="Kop1"/>
      </w:pPr>
      <w:bookmarkStart w:id="2" w:name="_Toc485337573"/>
      <w:r w:rsidRPr="005C32BF">
        <w:lastRenderedPageBreak/>
        <w:t>Inleiding</w:t>
      </w:r>
      <w:bookmarkEnd w:id="2"/>
    </w:p>
    <w:p w:rsidR="007B3B8D" w:rsidRPr="007B3B8D" w:rsidRDefault="007B3B8D" w:rsidP="007B3B8D">
      <w:pPr>
        <w:pStyle w:val="Kop1"/>
        <w:rPr>
          <w:b w:val="0"/>
          <w:color w:val="134770" w:themeColor="text2"/>
          <w:sz w:val="28"/>
          <w:szCs w:val="26"/>
          <w14:numForm w14:val="default"/>
        </w:rPr>
      </w:pPr>
      <w:bookmarkStart w:id="3" w:name="_Toc485337574"/>
      <w:r w:rsidRPr="007B3B8D">
        <w:rPr>
          <w:b w:val="0"/>
          <w:color w:val="134770" w:themeColor="text2"/>
          <w:sz w:val="28"/>
          <w:szCs w:val="26"/>
          <w14:numForm w14:val="default"/>
        </w:rPr>
        <w:t>Algemeen</w:t>
      </w:r>
      <w:bookmarkEnd w:id="3"/>
    </w:p>
    <w:p w:rsidR="007B3B8D" w:rsidRPr="007B3B8D" w:rsidRDefault="007B3B8D" w:rsidP="007B3B8D">
      <w:pPr>
        <w:pStyle w:val="Geenafstand"/>
      </w:pPr>
      <w:r w:rsidRPr="007B3B8D">
        <w:t>Dit document valt onder het project ‘My Band’. My Band is een project waar mensen en de</w:t>
      </w:r>
    </w:p>
    <w:p w:rsidR="007B3B8D" w:rsidRPr="007B3B8D" w:rsidRDefault="007B3B8D" w:rsidP="007B3B8D">
      <w:pPr>
        <w:pStyle w:val="Geenafstand"/>
      </w:pPr>
      <w:r w:rsidRPr="007B3B8D">
        <w:t>developers van het spel naar revie</w:t>
      </w:r>
      <w:r>
        <w:t>ws kunnen kijken en beoordelen.</w:t>
      </w:r>
    </w:p>
    <w:p w:rsidR="007B3B8D" w:rsidRPr="007B3B8D" w:rsidRDefault="007B3B8D" w:rsidP="007B3B8D">
      <w:pPr>
        <w:pStyle w:val="Geenafstand"/>
      </w:pPr>
      <w:r w:rsidRPr="007B3B8D">
        <w:t>In dit document komt te staan wat het project inhoud, door</w:t>
      </w:r>
      <w:r>
        <w:t xml:space="preserve"> wie het is gegeven en nog meer</w:t>
      </w:r>
    </w:p>
    <w:p w:rsidR="007B3B8D" w:rsidRDefault="007B3B8D" w:rsidP="007B3B8D">
      <w:pPr>
        <w:pStyle w:val="Geenafstand"/>
      </w:pPr>
      <w:r w:rsidRPr="007B3B8D">
        <w:t>dingen die te maken hebben met dit project</w:t>
      </w:r>
      <w:r>
        <w:t>.</w:t>
      </w:r>
    </w:p>
    <w:p w:rsidR="007B3B8D" w:rsidRDefault="007B3B8D" w:rsidP="007B3B8D">
      <w:pPr>
        <w:pStyle w:val="Geenafstand"/>
      </w:pPr>
    </w:p>
    <w:p w:rsidR="007B3B8D" w:rsidRDefault="007B3B8D" w:rsidP="007B3B8D">
      <w:pPr>
        <w:pStyle w:val="Geenafstand"/>
        <w:rPr>
          <w:color w:val="134770" w:themeColor="text2"/>
          <w:sz w:val="28"/>
          <w:szCs w:val="26"/>
        </w:rPr>
      </w:pPr>
      <w:r w:rsidRPr="007B3B8D">
        <w:rPr>
          <w:color w:val="134770" w:themeColor="text2"/>
          <w:sz w:val="28"/>
          <w:szCs w:val="26"/>
        </w:rPr>
        <w:t>Achtergrond</w:t>
      </w:r>
    </w:p>
    <w:p w:rsidR="007B3B8D" w:rsidRPr="007B3B8D" w:rsidRDefault="007B3B8D" w:rsidP="007B3B8D">
      <w:pPr>
        <w:pStyle w:val="Geenafstand"/>
      </w:pPr>
      <w:r w:rsidRPr="007B3B8D">
        <w:t>Op maandag 15 juni 2017 kreeg ik van Hjalmar Snoep de opdracht om een site te maken</w:t>
      </w:r>
    </w:p>
    <w:p w:rsidR="007B3B8D" w:rsidRPr="007B3B8D" w:rsidRDefault="007B3B8D" w:rsidP="007B3B8D">
      <w:pPr>
        <w:pStyle w:val="Geenafstand"/>
      </w:pPr>
      <w:r w:rsidRPr="007B3B8D">
        <w:t>waarop mensen konden kijken voor nieuwe ev</w:t>
      </w:r>
      <w:r>
        <w:t>ents en reviews over producten.</w:t>
      </w:r>
    </w:p>
    <w:p w:rsidR="007B3B8D" w:rsidRPr="007B3B8D" w:rsidRDefault="007B3B8D" w:rsidP="007B3B8D">
      <w:pPr>
        <w:pStyle w:val="Geenafstand"/>
      </w:pPr>
      <w:r w:rsidRPr="007B3B8D">
        <w:t>Tijdens de briefing kregen wij te horen dat ik 5 weken voor</w:t>
      </w:r>
      <w:r>
        <w:t xml:space="preserve"> deze site had en er een aantal</w:t>
      </w:r>
    </w:p>
    <w:p w:rsidR="007B3B8D" w:rsidRPr="007B3B8D" w:rsidRDefault="007B3B8D" w:rsidP="007B3B8D">
      <w:pPr>
        <w:pStyle w:val="Geenafstand"/>
      </w:pPr>
      <w:r>
        <w:t>eisen aan vast gesteld waren.</w:t>
      </w:r>
    </w:p>
    <w:p w:rsidR="007B3B8D" w:rsidRPr="007B3B8D" w:rsidRDefault="007B3B8D" w:rsidP="007B3B8D">
      <w:pPr>
        <w:pStyle w:val="Geenafstand"/>
      </w:pPr>
      <w:r>
        <w:t>De eisen waren:</w:t>
      </w:r>
    </w:p>
    <w:p w:rsidR="007B3B8D" w:rsidRPr="007B3B8D" w:rsidRDefault="007B3B8D" w:rsidP="007B3B8D">
      <w:pPr>
        <w:pStyle w:val="Geenafstand"/>
      </w:pPr>
      <w:r w:rsidRPr="007B3B8D">
        <w:t>• Mo</w:t>
      </w:r>
      <w:r>
        <w:t>et voldoen aan het MVC-principe</w:t>
      </w:r>
    </w:p>
    <w:p w:rsidR="007B3B8D" w:rsidRPr="007B3B8D" w:rsidRDefault="007B3B8D" w:rsidP="007B3B8D">
      <w:pPr>
        <w:pStyle w:val="Geenafstand"/>
      </w:pPr>
      <w:r w:rsidRPr="007B3B8D">
        <w:t>• De site moet responsive z</w:t>
      </w:r>
      <w:r>
        <w:t>ijn</w:t>
      </w:r>
    </w:p>
    <w:p w:rsidR="007B3B8D" w:rsidRPr="007B3B8D" w:rsidRDefault="007B3B8D" w:rsidP="007B3B8D">
      <w:pPr>
        <w:pStyle w:val="Geenafstand"/>
      </w:pPr>
      <w:r>
        <w:t>• Er moet een RSS feed in</w:t>
      </w:r>
    </w:p>
    <w:p w:rsidR="007B3B8D" w:rsidRPr="007B3B8D" w:rsidRDefault="007B3B8D" w:rsidP="007B3B8D">
      <w:pPr>
        <w:pStyle w:val="Geenafstand"/>
      </w:pPr>
      <w:r w:rsidRPr="007B3B8D">
        <w:t>• Usabillity en</w:t>
      </w:r>
      <w:r>
        <w:t xml:space="preserve"> user experience moet goed zijn</w:t>
      </w:r>
    </w:p>
    <w:p w:rsidR="00954A15" w:rsidRPr="005C32BF" w:rsidRDefault="007B3B8D" w:rsidP="007B3B8D">
      <w:pPr>
        <w:pStyle w:val="Geenafstand"/>
      </w:pPr>
      <w:r w:rsidRPr="007B3B8D">
        <w:t>• Gebruik maken van flexbox en SASS</w:t>
      </w:r>
      <w:r w:rsidR="00CC02A6" w:rsidRPr="005C32BF">
        <w:t xml:space="preserve"> </w:t>
      </w: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Default="007B3B8D" w:rsidP="007B3B8D">
      <w:pPr>
        <w:pStyle w:val="Geenafstand"/>
      </w:pPr>
    </w:p>
    <w:p w:rsidR="007B3B8D" w:rsidRPr="005C32BF" w:rsidRDefault="007B3B8D" w:rsidP="007B3B8D">
      <w:pPr>
        <w:pStyle w:val="Kop2"/>
      </w:pPr>
      <w:bookmarkStart w:id="4" w:name="_Toc485337575"/>
      <w:r w:rsidRPr="005C32BF">
        <w:lastRenderedPageBreak/>
        <w:t>Fysieke Netwerkontwerp</w:t>
      </w:r>
      <w:bookmarkEnd w:id="4"/>
      <w:r w:rsidRPr="005C32BF">
        <w:t xml:space="preserve"> </w:t>
      </w:r>
    </w:p>
    <w:p w:rsidR="007B3B8D" w:rsidRPr="005C32BF" w:rsidRDefault="007B3B8D" w:rsidP="007B3B8D">
      <w:pPr>
        <w:pStyle w:val="Geenafstand"/>
      </w:pPr>
      <w:r w:rsidRPr="005C32BF">
        <w:t xml:space="preserve">Hieronder laten wij u zien en geven wij informatie hoe ons netwerk infrastructuur eruit zal gaat zien. </w:t>
      </w:r>
    </w:p>
    <w:p w:rsidR="007B3B8D" w:rsidRDefault="007B3B8D" w:rsidP="0046210E">
      <w:pPr>
        <w:pStyle w:val="Kop2"/>
      </w:pPr>
    </w:p>
    <w:p w:rsidR="00C76024" w:rsidRPr="005C32BF" w:rsidRDefault="00954A15" w:rsidP="0046210E">
      <w:pPr>
        <w:pStyle w:val="Kop2"/>
      </w:pPr>
      <w:bookmarkStart w:id="5" w:name="_Toc485337576"/>
      <w:r w:rsidRPr="005C32BF">
        <w:t>Topologie Netwerk</w:t>
      </w:r>
      <w:r w:rsidR="001B4057" w:rsidRPr="005C32BF">
        <w:rPr>
          <w:noProof/>
        </w:rPr>
        <w:drawing>
          <wp:anchor distT="0" distB="0" distL="114300" distR="114300" simplePos="0" relativeHeight="251669504" behindDoc="0" locked="0" layoutInCell="1" allowOverlap="1">
            <wp:simplePos x="0" y="0"/>
            <wp:positionH relativeFrom="column">
              <wp:posOffset>2378710</wp:posOffset>
            </wp:positionH>
            <wp:positionV relativeFrom="paragraph">
              <wp:posOffset>3175</wp:posOffset>
            </wp:positionV>
            <wp:extent cx="3474720" cy="2014855"/>
            <wp:effectExtent l="0" t="0" r="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erk Topologie.png"/>
                    <pic:cNvPicPr/>
                  </pic:nvPicPr>
                  <pic:blipFill>
                    <a:blip r:embed="rId13">
                      <a:extLst>
                        <a:ext uri="{28A0092B-C50C-407E-A947-70E740481C1C}">
                          <a14:useLocalDpi xmlns:a14="http://schemas.microsoft.com/office/drawing/2010/main" val="0"/>
                        </a:ext>
                      </a:extLst>
                    </a:blip>
                    <a:stretch>
                      <a:fillRect/>
                    </a:stretch>
                  </pic:blipFill>
                  <pic:spPr>
                    <a:xfrm>
                      <a:off x="0" y="0"/>
                      <a:ext cx="3474720" cy="2014855"/>
                    </a:xfrm>
                    <a:prstGeom prst="rect">
                      <a:avLst/>
                    </a:prstGeom>
                  </pic:spPr>
                </pic:pic>
              </a:graphicData>
            </a:graphic>
          </wp:anchor>
        </w:drawing>
      </w:r>
      <w:bookmarkEnd w:id="5"/>
    </w:p>
    <w:p w:rsidR="00C76024" w:rsidRPr="005C32BF" w:rsidRDefault="00C76024" w:rsidP="00C76024">
      <w:pPr>
        <w:pStyle w:val="Geenafstand"/>
      </w:pPr>
      <w:r w:rsidRPr="005C32BF">
        <w:t>Hier</w:t>
      </w:r>
      <w:r w:rsidR="001B4057" w:rsidRPr="005C32BF">
        <w:t>naast</w:t>
      </w:r>
      <w:r w:rsidRPr="005C32BF">
        <w:t xml:space="preserve"> ziet u het ontwerp voor ons netwerk topologie. Het netwerk bestaat uit de klant, het internet, de router, een switch, de webserver en de administrator. </w:t>
      </w:r>
    </w:p>
    <w:p w:rsidR="00C76024" w:rsidRPr="005C32BF" w:rsidRDefault="00C76024" w:rsidP="00C76024">
      <w:pPr>
        <w:pStyle w:val="Geenafstand"/>
      </w:pPr>
    </w:p>
    <w:p w:rsidR="00C76024" w:rsidRPr="005C32BF" w:rsidRDefault="00C76024" w:rsidP="00C76024">
      <w:pPr>
        <w:pStyle w:val="Geenafstand"/>
      </w:pPr>
      <w:r w:rsidRPr="005C32BF">
        <w:t>De administrator onderhoud de site en lost eventuele bugs op die u tegen komt tijdens het gebruikt van ons gemaakte site.</w:t>
      </w:r>
    </w:p>
    <w:p w:rsidR="001B4057" w:rsidRPr="005C32BF" w:rsidRDefault="006E1E8E" w:rsidP="00C76024">
      <w:pPr>
        <w:pStyle w:val="Geenafstand"/>
      </w:pPr>
      <w:r w:rsidRPr="005C32BF">
        <w:rPr>
          <w:noProof/>
        </w:rPr>
        <mc:AlternateContent>
          <mc:Choice Requires="wps">
            <w:drawing>
              <wp:anchor distT="0" distB="0" distL="114300" distR="114300" simplePos="0" relativeHeight="251671552" behindDoc="0" locked="0" layoutInCell="1" allowOverlap="1" wp14:anchorId="4D04E123" wp14:editId="4F3DD088">
                <wp:simplePos x="0" y="0"/>
                <wp:positionH relativeFrom="column">
                  <wp:posOffset>2412365</wp:posOffset>
                </wp:positionH>
                <wp:positionV relativeFrom="paragraph">
                  <wp:posOffset>7620</wp:posOffset>
                </wp:positionV>
                <wp:extent cx="1930400" cy="16065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1930400" cy="160655"/>
                        </a:xfrm>
                        <a:prstGeom prst="rect">
                          <a:avLst/>
                        </a:prstGeom>
                        <a:solidFill>
                          <a:prstClr val="white"/>
                        </a:solidFill>
                        <a:ln>
                          <a:noFill/>
                        </a:ln>
                      </wps:spPr>
                      <wps:txbx>
                        <w:txbxContent>
                          <w:p w:rsidR="001B4057" w:rsidRPr="00C2698B" w:rsidRDefault="005C32BF" w:rsidP="001B4057">
                            <w:pPr>
                              <w:pStyle w:val="Bijschrift"/>
                              <w:rPr>
                                <w:rFonts w:eastAsiaTheme="minorHAnsi"/>
                                <w:noProof/>
                              </w:rPr>
                            </w:pPr>
                            <w:r>
                              <w:t>o</w:t>
                            </w:r>
                            <w:r w:rsidR="001B4057">
                              <w:t xml:space="preserve">ns </w:t>
                            </w:r>
                            <w:r>
                              <w:t>t</w:t>
                            </w:r>
                            <w:r w:rsidR="001B4057">
                              <w:t xml:space="preserve">opologie </w:t>
                            </w:r>
                            <w:r>
                              <w:t>n</w:t>
                            </w:r>
                            <w:r w:rsidR="001B4057">
                              <w:t>etwerk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E123" id="Tekstvak 4" o:spid="_x0000_s1030" type="#_x0000_t202" style="position:absolute;margin-left:189.95pt;margin-top:.6pt;width:152pt;height:1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" stroked="f">
                <v:textbox inset="0,0,0,0">
                  <w:txbxContent>
                    <w:p w:rsidR="001B4057" w:rsidRPr="00C2698B" w:rsidRDefault="005C32BF" w:rsidP="001B4057">
                      <w:pPr>
                        <w:pStyle w:val="Bijschrift"/>
                        <w:rPr>
                          <w:rFonts w:eastAsiaTheme="minorHAnsi"/>
                          <w:noProof/>
                        </w:rPr>
                      </w:pPr>
                      <w:r>
                        <w:t>o</w:t>
                      </w:r>
                      <w:r w:rsidR="001B4057">
                        <w:t xml:space="preserve">ns </w:t>
                      </w:r>
                      <w:r>
                        <w:t>t</w:t>
                      </w:r>
                      <w:r w:rsidR="001B4057">
                        <w:t xml:space="preserve">opologie </w:t>
                      </w:r>
                      <w:r>
                        <w:t>n</w:t>
                      </w:r>
                      <w:r w:rsidR="001B4057">
                        <w:t>etwerk</w:t>
                      </w:r>
                    </w:p>
                  </w:txbxContent>
                </v:textbox>
                <w10:wrap type="square"/>
              </v:shape>
            </w:pict>
          </mc:Fallback>
        </mc:AlternateContent>
      </w:r>
    </w:p>
    <w:p w:rsidR="00DB7D40" w:rsidRPr="005C32BF" w:rsidRDefault="00DB7D40" w:rsidP="00C76024">
      <w:pPr>
        <w:pStyle w:val="Geenafstand"/>
      </w:pPr>
    </w:p>
    <w:p w:rsidR="00FF7B6D" w:rsidRPr="005C32BF" w:rsidRDefault="00EB7631" w:rsidP="00FF7B6D">
      <w:pPr>
        <w:pStyle w:val="Kop2"/>
      </w:pPr>
      <w:bookmarkStart w:id="6" w:name="_Toc485337577"/>
      <w:r w:rsidRPr="005C32BF">
        <w:t>Netwerkbekabeling</w:t>
      </w:r>
      <w:bookmarkEnd w:id="6"/>
      <w:r w:rsidRPr="005C32BF">
        <w:t xml:space="preserve"> </w:t>
      </w:r>
    </w:p>
    <w:p w:rsidR="00A96E6B" w:rsidRPr="005C32BF" w:rsidRDefault="00DB7D40" w:rsidP="00EB7631">
      <w:pPr>
        <w:pStyle w:val="Geenafstand"/>
      </w:pPr>
      <w:r w:rsidRPr="005C32BF">
        <w:t xml:space="preserve">Wij hebben onze netwerkbekabeling uitgevoerd met het type </w:t>
      </w:r>
      <w:r w:rsidR="00A96E6B" w:rsidRPr="005C32BF">
        <w:t>CAT</w:t>
      </w:r>
      <w:r w:rsidRPr="005C32BF">
        <w:t xml:space="preserve">7. Dit is </w:t>
      </w:r>
      <w:r w:rsidR="00420E94" w:rsidRPr="005C32BF">
        <w:t xml:space="preserve">een van de beste </w:t>
      </w:r>
      <w:r w:rsidR="00CC02A6" w:rsidRPr="005C32BF">
        <w:t xml:space="preserve">type </w:t>
      </w:r>
      <w:r w:rsidR="00420E94" w:rsidRPr="005C32BF">
        <w:t xml:space="preserve">netwerkkabels die je kan hebben voor een </w:t>
      </w:r>
      <w:r w:rsidR="00CC02A6" w:rsidRPr="005C32BF">
        <w:t>netwerk.</w:t>
      </w:r>
      <w:r w:rsidR="00A96E6B" w:rsidRPr="005C32BF">
        <w:t xml:space="preserve"> Dit type kabel heeft de hoogste bandbreedte, namelijk 10.000 Mbit/s. </w:t>
      </w:r>
      <w:r w:rsidR="00A96E6B" w:rsidRPr="005C32BF">
        <w:rPr>
          <w:rFonts w:ascii="Arial" w:hAnsi="Arial" w:cs="Arial"/>
          <w:color w:val="333333"/>
          <w:sz w:val="21"/>
          <w:szCs w:val="21"/>
          <w:shd w:val="clear" w:color="auto" w:fill="FFFFFF"/>
        </w:rPr>
        <w:t xml:space="preserve">En CAT7 heeft </w:t>
      </w:r>
      <w:r w:rsidR="00A96E6B" w:rsidRPr="005C32BF">
        <w:t xml:space="preserve">doorvoersnelheid </w:t>
      </w:r>
      <w:r w:rsidR="00A96E6B" w:rsidRPr="005C32BF">
        <w:rPr>
          <w:rFonts w:ascii="Arial" w:hAnsi="Arial" w:cs="Arial"/>
          <w:color w:val="333333"/>
          <w:sz w:val="21"/>
          <w:szCs w:val="21"/>
          <w:shd w:val="clear" w:color="auto" w:fill="FFFFFF"/>
        </w:rPr>
        <w:t>600</w:t>
      </w:r>
      <w:r w:rsidR="00A96E6B" w:rsidRPr="005C32BF">
        <w:t xml:space="preserve"> MHz</w:t>
      </w:r>
      <w:r w:rsidR="00A96E6B" w:rsidRPr="005C32BF">
        <w:rPr>
          <w:rFonts w:ascii="Arial" w:hAnsi="Arial" w:cs="Arial"/>
          <w:color w:val="333333"/>
          <w:sz w:val="21"/>
          <w:szCs w:val="21"/>
          <w:shd w:val="clear" w:color="auto" w:fill="FFFFFF"/>
        </w:rPr>
        <w:t>.</w:t>
      </w:r>
    </w:p>
    <w:p w:rsidR="00A96E6B" w:rsidRPr="005C32BF" w:rsidRDefault="00A96E6B" w:rsidP="00EB7631">
      <w:pPr>
        <w:pStyle w:val="Geenafstand"/>
      </w:pPr>
    </w:p>
    <w:p w:rsidR="00A96E6B" w:rsidRPr="005C32BF" w:rsidRDefault="00A96E6B" w:rsidP="00EB7631">
      <w:pPr>
        <w:pStyle w:val="Geenafstand"/>
      </w:pPr>
      <w:r w:rsidRPr="005C32BF">
        <w:t xml:space="preserve">Het verschil tussen CAT6a &amp; CAT7 is dat CAT6a een lager doorvoersnelheid heeft, namelijk </w:t>
      </w:r>
      <w:r w:rsidRPr="005C32BF">
        <w:rPr>
          <w:rFonts w:ascii="Arial" w:hAnsi="Arial" w:cs="Arial"/>
          <w:color w:val="333333"/>
          <w:sz w:val="21"/>
          <w:szCs w:val="21"/>
          <w:shd w:val="clear" w:color="auto" w:fill="FFFFFF"/>
        </w:rPr>
        <w:t>500</w:t>
      </w:r>
      <w:r w:rsidRPr="005C32BF">
        <w:t>MHz</w:t>
      </w:r>
      <w:r w:rsidRPr="005C32BF">
        <w:rPr>
          <w:rFonts w:ascii="Arial" w:hAnsi="Arial" w:cs="Arial"/>
          <w:color w:val="333333"/>
          <w:sz w:val="21"/>
          <w:szCs w:val="21"/>
          <w:shd w:val="clear" w:color="auto" w:fill="FFFFFF"/>
        </w:rPr>
        <w:t>. Dus 100</w:t>
      </w:r>
      <w:r w:rsidRPr="005C32BF">
        <w:t xml:space="preserve"> MHz</w:t>
      </w:r>
      <w:r w:rsidRPr="005C32BF">
        <w:rPr>
          <w:rFonts w:ascii="Arial" w:hAnsi="Arial" w:cs="Arial"/>
          <w:color w:val="333333"/>
          <w:sz w:val="21"/>
          <w:szCs w:val="21"/>
          <w:shd w:val="clear" w:color="auto" w:fill="FFFFFF"/>
        </w:rPr>
        <w:t xml:space="preserve"> minder dat CAT7</w:t>
      </w:r>
      <w:r w:rsidRPr="005C32BF">
        <w:t xml:space="preserve">. </w:t>
      </w:r>
    </w:p>
    <w:p w:rsidR="00A96E6B" w:rsidRPr="005C32BF" w:rsidRDefault="00A96E6B" w:rsidP="00EB7631">
      <w:pPr>
        <w:pStyle w:val="Geenafstand"/>
      </w:pPr>
    </w:p>
    <w:p w:rsidR="00A96E6B" w:rsidRPr="005C32BF" w:rsidRDefault="00A96E6B" w:rsidP="00A96E6B">
      <w:pPr>
        <w:pStyle w:val="Geenafstand"/>
      </w:pPr>
      <w:r w:rsidRPr="005C32BF">
        <w:rPr>
          <w:shd w:val="clear" w:color="auto" w:fill="FFFFFF"/>
        </w:rPr>
        <w:t>De doorvoersnelheid de snelheid waarmee gegevens in een onderdeel, verbinding of systeem worden verplaatst</w:t>
      </w:r>
      <w:r w:rsidRPr="005C32BF">
        <w:t>.</w:t>
      </w:r>
    </w:p>
    <w:p w:rsidR="00A96E6B" w:rsidRPr="005C32BF" w:rsidRDefault="00A96E6B" w:rsidP="00A96E6B">
      <w:pPr>
        <w:pStyle w:val="Geenafstand"/>
      </w:pPr>
    </w:p>
    <w:p w:rsidR="00A96E6B" w:rsidRPr="005C32BF" w:rsidRDefault="00A96E6B" w:rsidP="00A96E6B">
      <w:pPr>
        <w:pStyle w:val="Geenafstand"/>
      </w:pPr>
      <w:r w:rsidRPr="005C32BF">
        <w:t xml:space="preserve">Bij netwerken is de doorvoersnelheid een goede indicatie van de performance van het gehele systeem omdat het aangeeft hoe goed de onderdelen samenwerken om gegevens van de ene computer naar de andere over te brengen. </w:t>
      </w:r>
      <w:r w:rsidRPr="005C32BF">
        <w:br w:type="page"/>
      </w:r>
    </w:p>
    <w:p w:rsidR="00CC02A6" w:rsidRPr="005C32BF" w:rsidRDefault="00CC02A6" w:rsidP="00EB7631">
      <w:pPr>
        <w:pStyle w:val="Geenafstand"/>
      </w:pPr>
    </w:p>
    <w:p w:rsidR="001B4057" w:rsidRPr="005C32BF" w:rsidRDefault="001B4057" w:rsidP="00787FDA">
      <w:pPr>
        <w:pStyle w:val="Kop2"/>
      </w:pPr>
      <w:bookmarkStart w:id="7" w:name="_Toc485337578"/>
      <w:r w:rsidRPr="005C32BF">
        <w:t>IP Nummerplan</w:t>
      </w:r>
      <w:bookmarkEnd w:id="7"/>
    </w:p>
    <w:p w:rsidR="006E1E8E" w:rsidRPr="005C32BF" w:rsidRDefault="006E1E8E" w:rsidP="001B4057">
      <w:pPr>
        <w:pStyle w:val="Geenafstand"/>
      </w:pPr>
      <w:r w:rsidRPr="005C32BF">
        <w:t>Hier</w:t>
      </w:r>
    </w:p>
    <w:p w:rsidR="001B4057" w:rsidRPr="005C32BF" w:rsidRDefault="006E1E8E" w:rsidP="001B4057">
      <w:pPr>
        <w:pStyle w:val="Geenafstand"/>
      </w:pPr>
      <w:r w:rsidRPr="005C32BF">
        <w:t>Bij ons netwerk gebruiken wij het TCP/IP netwerkprotocol. Dit is het standaard dan nu op het internet wordt gebruikt.</w:t>
      </w:r>
    </w:p>
    <w:p w:rsidR="006E1E8E" w:rsidRPr="005C32BF" w:rsidRDefault="006E1E8E" w:rsidP="001B4057">
      <w:pPr>
        <w:pStyle w:val="Geenafstand"/>
      </w:pPr>
    </w:p>
    <w:p w:rsidR="009E70A4" w:rsidRPr="005C32BF" w:rsidRDefault="006E1E8E" w:rsidP="001B4057">
      <w:pPr>
        <w:pStyle w:val="Geenafstand"/>
      </w:pPr>
      <w:r w:rsidRPr="005C32BF">
        <w:t xml:space="preserve">Onze servers gebruiken IPv4 en IPv6. Deze soorten worden ook door de meeste </w:t>
      </w:r>
      <w:r w:rsidR="009E70A4" w:rsidRPr="005C32BF">
        <w:t>gebruikers</w:t>
      </w:r>
      <w:r w:rsidRPr="005C32BF">
        <w:t xml:space="preserve"> op het internet gebruikt.</w:t>
      </w:r>
      <w:r w:rsidR="009E70A4" w:rsidRPr="005C32BF">
        <w:t xml:space="preserve"> Wij hebben de volgende IPv4 en IPv6 gebruikt:</w:t>
      </w:r>
    </w:p>
    <w:p w:rsidR="009E70A4" w:rsidRPr="005C32BF" w:rsidRDefault="009E70A4" w:rsidP="001B4057">
      <w:pPr>
        <w:pStyle w:val="Geenafstand"/>
      </w:pPr>
      <w:r w:rsidRPr="005C32BF">
        <w:t xml:space="preserve">IPv4: </w:t>
      </w:r>
      <w:r w:rsidR="007B3B8D" w:rsidRPr="007B3B8D">
        <w:t>149.210.196.55</w:t>
      </w:r>
    </w:p>
    <w:p w:rsidR="007B3B8D" w:rsidRPr="005C32BF" w:rsidRDefault="007B3B8D" w:rsidP="007B3B8D">
      <w:pPr>
        <w:pStyle w:val="Geenafstand"/>
      </w:pPr>
    </w:p>
    <w:p w:rsidR="00787FDA" w:rsidRPr="005C32BF" w:rsidRDefault="00787FDA">
      <w:pPr>
        <w:spacing w:after="200" w:line="276" w:lineRule="auto"/>
        <w:rPr>
          <w:sz w:val="24"/>
        </w:rPr>
      </w:pPr>
    </w:p>
    <w:p w:rsidR="00AF39EF" w:rsidRPr="005C32BF" w:rsidRDefault="00AF39EF" w:rsidP="00AF39EF">
      <w:pPr>
        <w:pStyle w:val="Default"/>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AF39EF" w:rsidRPr="005C32BF" w:rsidRDefault="00AF39EF" w:rsidP="00AF39EF">
      <w:pPr>
        <w:pStyle w:val="Geenafstand"/>
      </w:pPr>
    </w:p>
    <w:p w:rsidR="001B4057" w:rsidRPr="005C32BF" w:rsidRDefault="001B4057"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7B3B8D" w:rsidRDefault="007B3B8D" w:rsidP="00AF39EF">
      <w:pPr>
        <w:pStyle w:val="Geenafstand"/>
        <w:rPr>
          <w:b/>
        </w:rPr>
      </w:pPr>
    </w:p>
    <w:p w:rsidR="00AF39EF" w:rsidRPr="005C32BF" w:rsidRDefault="00AF39EF" w:rsidP="00AF39EF">
      <w:pPr>
        <w:pStyle w:val="Geenafstand"/>
        <w:rPr>
          <w:b/>
        </w:rPr>
      </w:pPr>
      <w:r w:rsidRPr="005C32BF">
        <w:rPr>
          <w:b/>
        </w:rPr>
        <w:t xml:space="preserve">Artikels door </w:t>
      </w:r>
    </w:p>
    <w:p w:rsidR="00AF39EF" w:rsidRPr="005C32BF" w:rsidRDefault="00AF39EF" w:rsidP="00AF39EF">
      <w:pPr>
        <w:pStyle w:val="Geenafstand"/>
      </w:pPr>
      <w:r w:rsidRPr="005C32BF">
        <w:t>Dani de Jong</w:t>
      </w:r>
    </w:p>
    <w:p w:rsidR="00AF39EF" w:rsidRPr="005C32BF" w:rsidRDefault="00AF39EF" w:rsidP="00AF39EF">
      <w:pPr>
        <w:pStyle w:val="Geenafstand"/>
        <w:rPr>
          <w:b/>
        </w:rPr>
      </w:pPr>
      <w:r w:rsidRPr="005C32BF">
        <w:rPr>
          <w:b/>
        </w:rPr>
        <w:t xml:space="preserve">Gedesigneerd door </w:t>
      </w:r>
    </w:p>
    <w:p w:rsidR="00AF39EF" w:rsidRPr="005C32BF" w:rsidRDefault="007B3B8D" w:rsidP="00AF39EF">
      <w:pPr>
        <w:pStyle w:val="Geenafstand"/>
      </w:pPr>
      <w:r>
        <w:t>Dani de Jong</w:t>
      </w:r>
    </w:p>
    <w:p w:rsidR="00AF39EF" w:rsidRPr="005C32BF" w:rsidRDefault="00AF39EF" w:rsidP="00AF39EF">
      <w:pPr>
        <w:pStyle w:val="Geenafstand"/>
      </w:pPr>
    </w:p>
    <w:p w:rsidR="00AF39EF" w:rsidRPr="005C32BF" w:rsidRDefault="00AF39EF" w:rsidP="00AF39EF">
      <w:pPr>
        <w:pStyle w:val="Geenafstand"/>
        <w:rPr>
          <w:b/>
        </w:rPr>
      </w:pPr>
      <w:r w:rsidRPr="005C32BF">
        <w:rPr>
          <w:b/>
        </w:rPr>
        <w:t xml:space="preserve">Postadres </w:t>
      </w:r>
    </w:p>
    <w:p w:rsidR="00AF39EF" w:rsidRPr="005C32BF" w:rsidRDefault="00AF39EF" w:rsidP="00AF39EF">
      <w:pPr>
        <w:pStyle w:val="Geenafstand"/>
        <w:rPr>
          <w:sz w:val="21"/>
          <w:szCs w:val="21"/>
        </w:rPr>
      </w:pPr>
      <w:r w:rsidRPr="005C32BF">
        <w:rPr>
          <w:sz w:val="21"/>
          <w:szCs w:val="21"/>
        </w:rPr>
        <w:t xml:space="preserve">Contactweg 36 </w:t>
      </w:r>
    </w:p>
    <w:p w:rsidR="00AF39EF" w:rsidRPr="005C32BF" w:rsidRDefault="00AF39EF" w:rsidP="00AF39EF">
      <w:pPr>
        <w:pStyle w:val="Geenafstand"/>
        <w:rPr>
          <w:sz w:val="21"/>
          <w:szCs w:val="21"/>
        </w:rPr>
      </w:pPr>
      <w:r w:rsidRPr="005C32BF">
        <w:rPr>
          <w:sz w:val="21"/>
          <w:szCs w:val="21"/>
        </w:rPr>
        <w:t xml:space="preserve">1014 AN Amsterdam </w:t>
      </w:r>
    </w:p>
    <w:p w:rsidR="00AF39EF" w:rsidRPr="005C32BF" w:rsidRDefault="00AF39EF" w:rsidP="00AF39EF">
      <w:pPr>
        <w:pStyle w:val="Geenafstand"/>
        <w:rPr>
          <w:sz w:val="21"/>
          <w:szCs w:val="21"/>
        </w:rPr>
      </w:pPr>
    </w:p>
    <w:p w:rsidR="00AF39EF" w:rsidRPr="005C32BF" w:rsidRDefault="00AF39EF" w:rsidP="00AF39EF">
      <w:pPr>
        <w:pStyle w:val="Geenafstand"/>
        <w:rPr>
          <w:b/>
        </w:rPr>
      </w:pPr>
      <w:r w:rsidRPr="005C32BF">
        <w:rPr>
          <w:b/>
        </w:rPr>
        <w:t xml:space="preserve">Website </w:t>
      </w:r>
    </w:p>
    <w:p w:rsidR="00984541" w:rsidRDefault="007B3B8D" w:rsidP="00AF39EF">
      <w:pPr>
        <w:pStyle w:val="Geenafstand"/>
      </w:pPr>
      <w:hyperlink r:id="rId14" w:history="1">
        <w:r w:rsidRPr="007A52A2">
          <w:rPr>
            <w:rStyle w:val="Hyperlink"/>
          </w:rPr>
          <w:t>http://school.daniquedejong.nl/myband/</w:t>
        </w:r>
      </w:hyperlink>
    </w:p>
    <w:p w:rsidR="007B3B8D" w:rsidRPr="005C32BF" w:rsidRDefault="007B3B8D" w:rsidP="00AF39EF">
      <w:pPr>
        <w:pStyle w:val="Geenafstand"/>
        <w:rPr>
          <w:color w:val="D25612"/>
        </w:rPr>
      </w:pPr>
    </w:p>
    <w:p w:rsidR="00AF39EF" w:rsidRPr="005C32BF" w:rsidRDefault="00AF39EF" w:rsidP="00AF39EF">
      <w:pPr>
        <w:pStyle w:val="Geenafstand"/>
        <w:rPr>
          <w:b/>
        </w:rPr>
      </w:pPr>
      <w:r w:rsidRPr="005C32BF">
        <w:rPr>
          <w:b/>
        </w:rPr>
        <w:t xml:space="preserve">In opdracht van </w:t>
      </w:r>
    </w:p>
    <w:p w:rsidR="00AF39EF" w:rsidRPr="007B3B8D" w:rsidRDefault="007B3B8D" w:rsidP="00AF39EF">
      <w:pPr>
        <w:pStyle w:val="Geenafstand"/>
        <w:rPr>
          <w:lang w:val="en-US"/>
        </w:rPr>
      </w:pPr>
      <w:r>
        <w:rPr>
          <w:lang w:val="en-US"/>
        </w:rPr>
        <w:t>Hjalmar Snoep</w:t>
      </w:r>
    </w:p>
    <w:p w:rsidR="00AF39EF" w:rsidRPr="007B3B8D" w:rsidRDefault="00AF39EF" w:rsidP="00AF39EF">
      <w:pPr>
        <w:pStyle w:val="Geenafstand"/>
        <w:rPr>
          <w:lang w:val="en-US"/>
        </w:rPr>
      </w:pPr>
    </w:p>
    <w:p w:rsidR="00AF39EF" w:rsidRPr="007B3B8D" w:rsidRDefault="00AF39EF" w:rsidP="00AF39EF">
      <w:pPr>
        <w:pStyle w:val="Geenafstand"/>
        <w:rPr>
          <w:b/>
          <w:lang w:val="en-US"/>
        </w:rPr>
      </w:pPr>
      <w:r w:rsidRPr="007B3B8D">
        <w:rPr>
          <w:b/>
          <w:lang w:val="en-US"/>
        </w:rPr>
        <w:t xml:space="preserve">Copyright </w:t>
      </w:r>
    </w:p>
    <w:p w:rsidR="00837BF1" w:rsidRPr="005C32BF" w:rsidRDefault="00AF39EF" w:rsidP="00BE6598">
      <w:pPr>
        <w:pStyle w:val="Geenafstand"/>
        <w:rPr>
          <w:sz w:val="24"/>
        </w:rPr>
      </w:pPr>
      <w:r w:rsidRPr="007B3B8D">
        <w:rPr>
          <w:lang w:val="en-US"/>
        </w:rPr>
        <w:t xml:space="preserve">© </w:t>
      </w:r>
      <w:r w:rsidR="007B3B8D">
        <w:rPr>
          <w:lang w:val="en-US"/>
        </w:rPr>
        <w:t>My Band</w:t>
      </w:r>
      <w:r w:rsidRPr="007B3B8D">
        <w:rPr>
          <w:lang w:val="en-US"/>
        </w:rPr>
        <w:t xml:space="preserve">, Amsterdam. </w:t>
      </w:r>
      <w:r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w:t>
      </w:r>
      <w:r w:rsidR="001B4057" w:rsidRPr="005C32BF">
        <w:t>jke toestemming van de uitgever.</w:t>
      </w:r>
      <w:r w:rsidR="00837BF1" w:rsidRPr="005C32BF">
        <w:br w:type="page"/>
      </w:r>
    </w:p>
    <w:p w:rsidR="00787FDA" w:rsidRPr="005C32BF" w:rsidRDefault="00837BF1" w:rsidP="00AF39EF">
      <w:pPr>
        <w:pStyle w:val="Geenafstand"/>
      </w:pPr>
      <w:r w:rsidRPr="005C32BF">
        <w:rPr>
          <w:noProof/>
        </w:rPr>
        <w:lastRenderedPageBreak/>
        <mc:AlternateContent>
          <mc:Choice Requires="wps">
            <w:drawing>
              <wp:anchor distT="0" distB="0" distL="114300" distR="114300" simplePos="0" relativeHeight="251668480" behindDoc="0" locked="0" layoutInCell="1" allowOverlap="1" wp14:anchorId="674928DE" wp14:editId="7CB1BDF0">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74928DE" id="_x0000_s1031" style="position:absolute;margin-left:3.9pt;margin-top:500.15pt;width:55.1pt;height:71.3pt;z-index:251668480;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" fillcolor="#9acd4c [3204]" stroked="f" strokeweight="1.25pt">
                <v:textbox>
                  <w:txbxContent>
                    <w:p w:rsidR="00837BF1" w:rsidRDefault="00837BF1" w:rsidP="00837BF1"/>
                  </w:txbxContent>
                </v:textbox>
                <w10:wrap anchorx="page" anchory="margin"/>
              </v:rect>
            </w:pict>
          </mc:Fallback>
        </mc:AlternateContent>
      </w:r>
      <w:r w:rsidRPr="005C32BF">
        <w:rPr>
          <w:noProof/>
        </w:rPr>
        <mc:AlternateContent>
          <mc:Choice Requires="wps">
            <w:drawing>
              <wp:anchor distT="0" distB="0" distL="114300" distR="114300" simplePos="0" relativeHeight="251666432" behindDoc="0" locked="0" layoutInCell="1" allowOverlap="1" wp14:anchorId="205D3E69" wp14:editId="3430177D">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05D3E69" id="_x0000_s1032" style="position:absolute;margin-left:-36pt;margin-top:-9pt;width:55.1pt;height:71.3pt;z-index:251666432;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" fillcolor="#9acd4c [3204]" stroked="f" strokeweight="1.25pt">
                <v:textbox>
                  <w:txbxContent>
                    <w:p w:rsidR="00837BF1" w:rsidRDefault="00837BF1" w:rsidP="00837BF1"/>
                  </w:txbxContent>
                </v:textbox>
                <w10:wrap anchorx="page" anchory="page"/>
              </v:rect>
            </w:pict>
          </mc:Fallback>
        </mc:AlternateContent>
      </w:r>
      <w:r w:rsidRPr="005C32BF">
        <w:rPr>
          <w:noProof/>
        </w:rPr>
        <mc:AlternateContent>
          <mc:Choice Requires="wps">
            <w:drawing>
              <wp:anchor distT="0" distB="0" distL="114300" distR="114300" simplePos="0" relativeHeight="251664384" behindDoc="0" locked="0" layoutInCell="1" allowOverlap="1" wp14:anchorId="498A7CB1" wp14:editId="60DE72A8">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37BF1" w:rsidRDefault="00837BF1" w:rsidP="00837BF1">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98A7CB1" id="_x0000_s1033" style="position:absolute;margin-left:3.9pt;margin-top:121.75pt;width:55.1pt;height:11in;z-index:251664384;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" fillcolor="#82ffff [3214]" stroked="f" strokeweight="1.25pt">
                <v:textbox>
                  <w:txbxContent>
                    <w:p w:rsidR="00837BF1" w:rsidRDefault="00837BF1" w:rsidP="00837BF1">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7215" behindDoc="0" locked="0" layoutInCell="1" allowOverlap="1" wp14:anchorId="31115F51" wp14:editId="02826DC3">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837BF1" w:rsidRPr="00296068" w:rsidRDefault="00837BF1" w:rsidP="00837BF1">
                            <w:pPr>
                              <w:pStyle w:val="Geenafstand"/>
                              <w:rPr>
                                <w:color w:val="82FFFF"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115F51" id="Rechthoek 3" o:spid="_x0000_s1034" style="position:absolute;margin-left:596.05pt;margin-top:131.4pt;width:647.25pt;height:806.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" stroked="f" strokeweight="1.25pt">
                <v:fill r:id="rId9" o:title="" recolor="t" rotate="t" type="frame"/>
                <v:imagedata recolortarget="#0a253c [1730]"/>
                <v:textbox inset="79.2pt,,21.6pt,223.2pt">
                  <w:txbxContent>
                    <w:p w:rsidR="00837BF1" w:rsidRPr="00296068" w:rsidRDefault="00837BF1" w:rsidP="00837BF1">
                      <w:pPr>
                        <w:pStyle w:val="Geenafstand"/>
                        <w:rPr>
                          <w:color w:val="82FFFF" w:themeColor="background2"/>
                          <w:sz w:val="32"/>
                        </w:rPr>
                      </w:pPr>
                    </w:p>
                  </w:txbxContent>
                </v:textbox>
                <w10:wrap anchorx="page" anchory="page"/>
              </v:rect>
            </w:pict>
          </mc:Fallback>
        </mc:AlternateContent>
      </w:r>
    </w:p>
    <w:sectPr w:rsidR="00787FDA" w:rsidRPr="005C32BF">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9CA" w:rsidRDefault="00D209CA">
      <w:pPr>
        <w:spacing w:after="0" w:line="240" w:lineRule="auto"/>
      </w:pPr>
      <w:r>
        <w:separator/>
      </w:r>
    </w:p>
  </w:endnote>
  <w:endnote w:type="continuationSeparator" w:id="0">
    <w:p w:rsidR="00D209CA" w:rsidRDefault="00D2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" fillcolor="#134770 [3215]" stroked="f" strokeweight="1.25pt">
              <v:textbox>
                <w:txbxContent>
                  <w:p w:rsidR="000D036C" w:rsidRDefault="000D036C">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" fillcolor="#9acd4c [3204]" stroked="f" strokeweight="1.25p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7B3B8D">
                            <w:rPr>
                              <w:noProof/>
                              <w:color w:val="FFFFFF" w:themeColor="background1"/>
                              <w:sz w:val="24"/>
                              <w:szCs w:val="20"/>
                            </w:rPr>
                            <w:t>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3"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" filled="t" fillcolor="#9acd4c [3204]" strokecolor="white [3212]">
              <v:path arrowok="t"/>
              <v:textbox inset="0,,0">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7B3B8D">
                      <w:rPr>
                        <w:noProof/>
                        <w:color w:val="FFFFFF" w:themeColor="background1"/>
                        <w:sz w:val="24"/>
                        <w:szCs w:val="20"/>
                      </w:rPr>
                      <w:t>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4"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" fillcolor="#134770 [3215]" stroked="f" strokeweight="1.25pt">
              <v:textbox>
                <w:txbxContent>
                  <w:p w:rsidR="000D036C" w:rsidRDefault="000D036C">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5"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" fillcolor="#9acd4c [3204]" stroked="f" strokeweight="1.25p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7B3B8D">
                            <w:rPr>
                              <w:noProof/>
                              <w:color w:val="FFFFFF" w:themeColor="background1"/>
                              <w:sz w:val="24"/>
                              <w:szCs w:val="20"/>
                            </w:rPr>
                            <w:t>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6"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" filled="t" fillcolor="#9acd4c [3204]" strokecolor="white [3212]">
              <v:path arrowok="t"/>
              <v:textbox inset="0,,0">
                <w:txbxContent>
                  <w:p w:rsidR="000D036C" w:rsidRDefault="0001227D">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7B3B8D">
                      <w:rPr>
                        <w:noProof/>
                        <w:color w:val="FFFFFF" w:themeColor="background1"/>
                        <w:sz w:val="24"/>
                        <w:szCs w:val="20"/>
                      </w:rPr>
                      <w:t>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9CA" w:rsidRDefault="00D209CA">
      <w:pPr>
        <w:spacing w:after="0" w:line="240" w:lineRule="auto"/>
      </w:pPr>
      <w:r>
        <w:separator/>
      </w:r>
    </w:p>
  </w:footnote>
  <w:footnote w:type="continuationSeparator" w:id="0">
    <w:p w:rsidR="00D209CA" w:rsidRDefault="00D2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0D036C" w:rsidRDefault="000C077C">
                              <w:pPr>
                                <w:jc w:val="center"/>
                                <w:rPr>
                                  <w:color w:val="FFFFFF" w:themeColor="background1"/>
                                </w:rPr>
                              </w:pPr>
                              <w:r>
                                <w:rPr>
                                  <w:color w:val="FFFFFF" w:themeColor="background1"/>
                                </w:rPr>
                                <w:t>Technisch Ontwerp</w:t>
                              </w:r>
                            </w:p>
                          </w:sdtContent>
                        </w:sdt>
                        <w:p w:rsidR="000D036C" w:rsidRDefault="000D03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5"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" fillcolor="#134770 [3215]" stroked="f" strokeweight=".5p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0D036C" w:rsidRDefault="000C077C">
                        <w:pPr>
                          <w:jc w:val="center"/>
                          <w:rPr>
                            <w:color w:val="FFFFFF" w:themeColor="background1"/>
                          </w:rPr>
                        </w:pPr>
                        <w:r>
                          <w:rPr>
                            <w:color w:val="FFFFFF" w:themeColor="background1"/>
                          </w:rPr>
                          <w:t>Technisch Ontwerp</w:t>
                        </w:r>
                      </w:p>
                    </w:sdtContent>
                  </w:sdt>
                  <w:p w:rsidR="000D036C" w:rsidRDefault="000D036C">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D7D7176"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" fillcolor="white [3153]" stroked="f" strokeweight="1.25pt">
              <v:fill color2="#adadad [2177]" rotate="t" angle="6" focus="100%" type="gradient">
                <o:fill v:ext="view" type="gradientUnscaled"/>
              </v:fil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" fillcolor="#9acd4c [3204]" stroked="f" strokeweight="1.25p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7"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" fillcolor="#134770 [3215]" stroked="f" strokeweight="1.25pt">
              <v:textbox>
                <w:txbxContent>
                  <w:p w:rsidR="000D036C" w:rsidRDefault="000D036C">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36C" w:rsidRDefault="0001227D">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C6C3026"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" fillcolor="white [3153]" stroked="f" strokeweight="1.25pt">
              <v:fill color2="#adadad [2177]" rotate="t" angle="6" focus="100%" type="gradient">
                <o:fill v:ext="view" type="gradientUnscaled"/>
              </v:fil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0D036C" w:rsidRDefault="000C077C">
                              <w:pPr>
                                <w:jc w:val="center"/>
                                <w:rPr>
                                  <w:color w:val="FFFFFF" w:themeColor="background1"/>
                                </w:rPr>
                              </w:pPr>
                              <w:r>
                                <w:rPr>
                                  <w:color w:val="FFFFFF" w:themeColor="background1"/>
                                </w:rPr>
                                <w:t>Technisch Ontwerp</w:t>
                              </w:r>
                            </w:p>
                          </w:sdtContent>
                        </w:sdt>
                        <w:p w:rsidR="000D036C" w:rsidRDefault="000D036C">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" fillcolor="#134770 [3215]" stroked="f" strokeweight=".5p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0D036C" w:rsidRDefault="000C077C">
                        <w:pPr>
                          <w:jc w:val="center"/>
                          <w:rPr>
                            <w:color w:val="FFFFFF" w:themeColor="background1"/>
                          </w:rPr>
                        </w:pPr>
                        <w:r>
                          <w:rPr>
                            <w:color w:val="FFFFFF" w:themeColor="background1"/>
                          </w:rPr>
                          <w:t>Technisch Ontwerp</w:t>
                        </w:r>
                      </w:p>
                    </w:sdtContent>
                  </w:sdt>
                  <w:p w:rsidR="000D036C" w:rsidRDefault="000D036C">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" fillcolor="#9acd4c [3204]" stroked="f" strokeweight="1.25pt">
              <v:textbox>
                <w:txbxContent>
                  <w:p w:rsidR="000D036C" w:rsidRDefault="000D036C"/>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6C" w:rsidRDefault="000D036C">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" fillcolor="#134770 [3215]" stroked="f" strokeweight="1.25pt">
              <v:textbox>
                <w:txbxContent>
                  <w:p w:rsidR="000D036C" w:rsidRDefault="000D036C">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10258A"/>
    <w:rsid w:val="00184545"/>
    <w:rsid w:val="001B4057"/>
    <w:rsid w:val="001D0C98"/>
    <w:rsid w:val="001D42C5"/>
    <w:rsid w:val="001E1EBA"/>
    <w:rsid w:val="001E229F"/>
    <w:rsid w:val="00296068"/>
    <w:rsid w:val="003074B5"/>
    <w:rsid w:val="003325EA"/>
    <w:rsid w:val="0036593A"/>
    <w:rsid w:val="00370AD3"/>
    <w:rsid w:val="00401EA4"/>
    <w:rsid w:val="00420E94"/>
    <w:rsid w:val="00427ABC"/>
    <w:rsid w:val="00435C0B"/>
    <w:rsid w:val="0046210E"/>
    <w:rsid w:val="004D1F4C"/>
    <w:rsid w:val="004F1E83"/>
    <w:rsid w:val="005136B6"/>
    <w:rsid w:val="00517C67"/>
    <w:rsid w:val="00537EC0"/>
    <w:rsid w:val="00554FDB"/>
    <w:rsid w:val="00590EAA"/>
    <w:rsid w:val="005C32BF"/>
    <w:rsid w:val="005E4A3F"/>
    <w:rsid w:val="006771A5"/>
    <w:rsid w:val="006B1B6C"/>
    <w:rsid w:val="006D2AD6"/>
    <w:rsid w:val="006E1E8E"/>
    <w:rsid w:val="00737606"/>
    <w:rsid w:val="00737928"/>
    <w:rsid w:val="00787FDA"/>
    <w:rsid w:val="007B3B8D"/>
    <w:rsid w:val="007C1470"/>
    <w:rsid w:val="00837BF1"/>
    <w:rsid w:val="00846002"/>
    <w:rsid w:val="008F3E75"/>
    <w:rsid w:val="0091376A"/>
    <w:rsid w:val="00954A15"/>
    <w:rsid w:val="009738B6"/>
    <w:rsid w:val="00984541"/>
    <w:rsid w:val="009E70A4"/>
    <w:rsid w:val="00A20E58"/>
    <w:rsid w:val="00A96E6B"/>
    <w:rsid w:val="00AF39EF"/>
    <w:rsid w:val="00B555FB"/>
    <w:rsid w:val="00BE6598"/>
    <w:rsid w:val="00C3016E"/>
    <w:rsid w:val="00C555C6"/>
    <w:rsid w:val="00C76024"/>
    <w:rsid w:val="00C823C7"/>
    <w:rsid w:val="00CC02A6"/>
    <w:rsid w:val="00D04783"/>
    <w:rsid w:val="00D209CA"/>
    <w:rsid w:val="00DB7D40"/>
    <w:rsid w:val="00E02456"/>
    <w:rsid w:val="00E92385"/>
    <w:rsid w:val="00EB7631"/>
    <w:rsid w:val="00F816A6"/>
    <w:rsid w:val="00F8415C"/>
    <w:rsid w:val="00FA5D44"/>
    <w:rsid w:val="00FE52D1"/>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3291"/>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9ACD4C"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34770" w:themeColor="text2"/>
      <w:sz w:val="28"/>
      <w:szCs w:val="26"/>
    </w:rPr>
  </w:style>
  <w:style w:type="paragraph" w:styleId="Kop3">
    <w:name w:val="heading 3"/>
    <w:basedOn w:val="Standaard"/>
    <w:next w:val="Standaard"/>
    <w:link w:val="Kop3Char"/>
    <w:uiPriority w:val="9"/>
    <w:semiHidden/>
    <w:unhideWhenUsed/>
    <w:qFormat/>
    <w:pPr>
      <w:keepNext/>
      <w:keepLines/>
      <w:spacing w:before="20" w:after="0" w:line="240" w:lineRule="auto"/>
      <w:outlineLvl w:val="2"/>
    </w:pPr>
    <w:rPr>
      <w:rFonts w:eastAsiaTheme="majorEastAsia" w:cstheme="majorBidi"/>
      <w:b/>
      <w:bCs/>
      <w:color w:val="75A42E" w:themeColor="accent1" w:themeShade="BF"/>
      <w:sz w:val="24"/>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
      <w:bCs/>
      <w:i/>
      <w:iCs/>
      <w:color w:val="9ACD4C"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4E6E1E"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4E6E1E"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9ACD4C"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34770" w:themeColor="text2"/>
      <w:sz w:val="28"/>
      <w:szCs w:val="26"/>
    </w:rPr>
  </w:style>
  <w:style w:type="character" w:customStyle="1" w:styleId="Kop3Char">
    <w:name w:val="Kop 3 Char"/>
    <w:basedOn w:val="Standaardalinea-lettertype"/>
    <w:link w:val="Kop3"/>
    <w:uiPriority w:val="9"/>
    <w:semiHidden/>
    <w:rPr>
      <w:rFonts w:eastAsiaTheme="majorEastAsia" w:cstheme="majorBidi"/>
      <w:b/>
      <w:bCs/>
      <w:color w:val="75A42E"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E3453"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E3453"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34770"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34770"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9ACD4C"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4E6E1E"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4E6E1E"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34770"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34770"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E3453"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9ACD4C"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9ACD4C"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9ACD4C" w:themeColor="accent1"/>
        <w:left w:val="single" w:sz="36" w:space="8" w:color="9ACD4C" w:themeColor="accent1"/>
        <w:bottom w:val="single" w:sz="36" w:space="8" w:color="9ACD4C" w:themeColor="accent1"/>
        <w:right w:val="single" w:sz="36" w:space="8" w:color="9ACD4C" w:themeColor="accent1"/>
      </w:pBdr>
      <w:shd w:val="clear" w:color="auto" w:fill="9ACD4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9ACD4C"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9ACD4C" w:themeColor="accent1"/>
    </w:rPr>
  </w:style>
  <w:style w:type="character" w:styleId="Subtieleverwijzing">
    <w:name w:val="Subtle Reference"/>
    <w:basedOn w:val="Standaardalinea-lettertype"/>
    <w:uiPriority w:val="31"/>
    <w:qFormat/>
    <w:rPr>
      <w:smallCaps/>
      <w:color w:val="FAA93A" w:themeColor="accent2"/>
      <w:u w:val="single"/>
    </w:rPr>
  </w:style>
  <w:style w:type="character" w:styleId="Intensieveverwijzing">
    <w:name w:val="Intense Reference"/>
    <w:basedOn w:val="Standaardalinea-lettertype"/>
    <w:uiPriority w:val="32"/>
    <w:qFormat/>
    <w:rPr>
      <w:b/>
      <w:bCs/>
      <w:smallCaps/>
      <w:color w:val="FAA93A"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75A42E"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B8FA56" w:themeColor="hyperlink"/>
      <w:u w:val="single"/>
    </w:rPr>
  </w:style>
  <w:style w:type="character" w:styleId="GevolgdeHyperlink">
    <w:name w:val="FollowedHyperlink"/>
    <w:basedOn w:val="Standaardalinea-lettertype"/>
    <w:uiPriority w:val="99"/>
    <w:semiHidden/>
    <w:unhideWhenUsed/>
    <w:rsid w:val="004F1E83"/>
    <w:rPr>
      <w:color w:val="7AF8CC"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7B3B8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danique.de.jong2000@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niquedejong.n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ma-web.n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hool.daniquedejong.nl/myb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1A0E60"/>
    <w:rsid w:val="003644E1"/>
    <w:rsid w:val="00420B24"/>
    <w:rsid w:val="004F0EE1"/>
    <w:rsid w:val="007706AF"/>
    <w:rsid w:val="00A24CC1"/>
    <w:rsid w:val="00BA6F72"/>
    <w:rsid w:val="00CE5C04"/>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725F8FF9-87F7-4DCE-BD33-37376AD5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0</TotalTime>
  <Pages>9</Pages>
  <Words>660</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The Wall</dc:subject>
  <dc:creator>Justin Kruit</dc:creator>
  <cp:keywords/>
  <cp:lastModifiedBy>Dani de Jong</cp:lastModifiedBy>
  <cp:revision>2</cp:revision>
  <dcterms:created xsi:type="dcterms:W3CDTF">2017-06-15T22:51:00Z</dcterms:created>
  <dcterms:modified xsi:type="dcterms:W3CDTF">2017-06-15T22:51:00Z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